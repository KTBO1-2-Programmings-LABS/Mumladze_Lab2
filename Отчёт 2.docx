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08DBA28A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24206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5D35D9B3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3B0423" w:rsidRPr="00C26556">
                              <w:t>2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429799B4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3B0423" w:rsidRPr="003B0423">
                              <w:rPr>
                                <w:b/>
                                <w:bCs/>
                              </w:rPr>
                              <w:t>ДИНАМИЧЕСКОЕ РАСПРЕДЕЛЕНИЕ</w:t>
                            </w:r>
                            <w:r w:rsidR="003B0423" w:rsidRPr="00C265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B0423" w:rsidRPr="003B0423">
                              <w:rPr>
                                <w:b/>
                                <w:bCs/>
                              </w:rPr>
                              <w:t>ПАМЯТИ, СПИСКИ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14EEDBA5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>Вариант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9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A3MQIAAFw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" fillcolor="white [3201]" stroked="f" strokeweight=".5pt">
                <v:textbox>
                  <w:txbxContent>
                    <w:p w14:paraId="670135F8" w14:textId="5D35D9B3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3B0423" w:rsidRPr="00C26556">
                        <w:t>2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429799B4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3B0423" w:rsidRPr="003B0423">
                        <w:rPr>
                          <w:b/>
                          <w:bCs/>
                        </w:rPr>
                        <w:t>ДИНАМИЧЕСКОЕ РАСПРЕДЕЛЕНИЕ</w:t>
                      </w:r>
                      <w:r w:rsidR="003B0423" w:rsidRPr="00C26556">
                        <w:rPr>
                          <w:b/>
                          <w:bCs/>
                        </w:rPr>
                        <w:t xml:space="preserve"> </w:t>
                      </w:r>
                      <w:r w:rsidR="003B0423" w:rsidRPr="003B0423">
                        <w:rPr>
                          <w:b/>
                          <w:bCs/>
                        </w:rPr>
                        <w:t>ПАМЯТИ, СПИСКИ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14EEDBA5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>Вариант 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0712783"/>
      <w:r>
        <w:lastRenderedPageBreak/>
        <w:t>Содержание</w:t>
      </w:r>
      <w:bookmarkEnd w:id="0"/>
    </w:p>
    <w:p w14:paraId="37BB4C03" w14:textId="3D58B94D" w:rsidR="005D77D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D77DE">
        <w:rPr>
          <w:noProof/>
        </w:rPr>
        <w:t>Содержание</w:t>
      </w:r>
      <w:r w:rsidR="005D77DE">
        <w:rPr>
          <w:noProof/>
        </w:rPr>
        <w:tab/>
      </w:r>
      <w:r w:rsidR="005D77DE">
        <w:rPr>
          <w:noProof/>
        </w:rPr>
        <w:fldChar w:fldCharType="begin"/>
      </w:r>
      <w:r w:rsidR="005D77DE">
        <w:rPr>
          <w:noProof/>
        </w:rPr>
        <w:instrText xml:space="preserve"> PAGEREF _Toc160712783 \h </w:instrText>
      </w:r>
      <w:r w:rsidR="005D77DE">
        <w:rPr>
          <w:noProof/>
        </w:rPr>
      </w:r>
      <w:r w:rsidR="005D77DE">
        <w:rPr>
          <w:noProof/>
        </w:rPr>
        <w:fldChar w:fldCharType="separate"/>
      </w:r>
      <w:r w:rsidR="005D77DE">
        <w:rPr>
          <w:noProof/>
        </w:rPr>
        <w:t>2</w:t>
      </w:r>
      <w:r w:rsidR="005D77DE">
        <w:rPr>
          <w:noProof/>
        </w:rPr>
        <w:fldChar w:fldCharType="end"/>
      </w:r>
    </w:p>
    <w:p w14:paraId="275FF166" w14:textId="0273B2EE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C9585" w14:textId="55BC2FEF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C0E363" w14:textId="06F802AB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E01F2A" w14:textId="3C104096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84BB3" w14:textId="3F7C06F8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1CE9C4" w14:textId="32382B45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40F8F0" w14:textId="63E556BA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B0F63" w14:textId="248C1DC9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AA4114" w14:textId="41BA2FCB" w:rsidR="005D77DE" w:rsidRDefault="005D77D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8F5643" w14:textId="4D1EC989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2028C5">
        <w:rPr>
          <w:noProof/>
          <w:lang w:val="en-US"/>
        </w:rPr>
        <w:t>main.cpp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ED1272" w14:textId="78ADA8C3" w:rsidR="005D77DE" w:rsidRDefault="005D77D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2028C5">
        <w:rPr>
          <w:noProof/>
          <w:lang w:val="en-US"/>
        </w:rPr>
        <w:t>common.h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_Toc160712794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20DD56" w14:textId="27E96B8B" w:rsidR="00BF1E80" w:rsidRPr="00EB44B5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EB44B5" w:rsidRDefault="007A6A51">
      <w:pPr>
        <w:spacing w:after="160" w:line="259" w:lineRule="auto"/>
        <w:ind w:firstLine="0"/>
        <w:rPr>
          <w:lang w:val="en-US"/>
        </w:rPr>
      </w:pPr>
      <w:r w:rsidRPr="00EB44B5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60712784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0712785"/>
      <w:r>
        <w:t>Цель задания</w:t>
      </w:r>
      <w:bookmarkEnd w:id="2"/>
    </w:p>
    <w:p w14:paraId="44E2BE14" w14:textId="4D43C9EC" w:rsidR="002709BC" w:rsidRPr="002709BC" w:rsidRDefault="002709BC" w:rsidP="002709BC">
      <w:r>
        <w:t>Целью данной лабораторной работы является освоение</w:t>
      </w:r>
      <w:r w:rsidRPr="002709BC">
        <w:t xml:space="preserve"> </w:t>
      </w:r>
      <w:r>
        <w:t>студентами способов представления и обработки данных в</w:t>
      </w:r>
      <w:r w:rsidRPr="002709BC">
        <w:t xml:space="preserve"> </w:t>
      </w:r>
      <w:r>
        <w:t>виде списков.</w:t>
      </w:r>
      <w:r w:rsidRPr="002709BC">
        <w:t xml:space="preserve"> </w:t>
      </w:r>
      <w:r>
        <w:t>Для успешного выполнения лабораторной работы</w:t>
      </w:r>
      <w:r w:rsidRPr="002709BC">
        <w:t xml:space="preserve"> </w:t>
      </w:r>
      <w:r>
        <w:t>необходимо владеть теоретическими сведениями по таким</w:t>
      </w:r>
      <w:r w:rsidRPr="002709BC">
        <w:t xml:space="preserve"> </w:t>
      </w:r>
      <w:r>
        <w:t>понятиям, как списки, указатели, способы выделения памяти,</w:t>
      </w:r>
      <w:r w:rsidRPr="002709BC">
        <w:t xml:space="preserve"> </w:t>
      </w:r>
      <w:r>
        <w:t>функции, отвечающие за выделение памяти, функции</w:t>
      </w:r>
      <w:r w:rsidRPr="002709BC">
        <w:t xml:space="preserve"> </w:t>
      </w:r>
      <w:proofErr w:type="spellStart"/>
      <w:r>
        <w:t>malloc</w:t>
      </w:r>
      <w:proofErr w:type="spellEnd"/>
      <w:r w:rsidRPr="002709BC">
        <w:t xml:space="preserve">() </w:t>
      </w:r>
      <w:r>
        <w:t>calloc</w:t>
      </w:r>
      <w:r w:rsidRPr="002709BC">
        <w:t xml:space="preserve">() </w:t>
      </w:r>
      <w:proofErr w:type="spellStart"/>
      <w:r>
        <w:t>free</w:t>
      </w:r>
      <w:proofErr w:type="spellEnd"/>
      <w:r>
        <w:t>(),</w:t>
      </w:r>
      <w:r w:rsidRPr="002709BC">
        <w:t xml:space="preserve"> </w:t>
      </w:r>
      <w:r>
        <w:t>структуры данных, информационная и адресная составляющие</w:t>
      </w:r>
      <w:r w:rsidRPr="002709BC">
        <w:t xml:space="preserve"> </w:t>
      </w:r>
      <w:r>
        <w:t>списка.</w:t>
      </w:r>
    </w:p>
    <w:p w14:paraId="2CAEC5DD" w14:textId="06E1448A" w:rsidR="005B418F" w:rsidRDefault="005B418F" w:rsidP="005B418F">
      <w:pPr>
        <w:pStyle w:val="2"/>
      </w:pPr>
      <w:bookmarkStart w:id="3" w:name="_Toc160712786"/>
      <w:r>
        <w:t>Задача</w:t>
      </w:r>
      <w:bookmarkEnd w:id="3"/>
    </w:p>
    <w:p w14:paraId="16142E73" w14:textId="15E33B69" w:rsidR="00B323C9" w:rsidRDefault="002709BC" w:rsidP="002709BC">
      <w:r>
        <w:t>Задание. Написать программы для работы с</w:t>
      </w:r>
      <w:r w:rsidRPr="002709BC">
        <w:t xml:space="preserve"> </w:t>
      </w:r>
      <w:r>
        <w:t>односвязным и двусвязным списками в соответствии с</w:t>
      </w:r>
      <w:r w:rsidRPr="002709BC">
        <w:t xml:space="preserve"> </w:t>
      </w:r>
      <w:r>
        <w:t>выданным вариантом задания. Предусмотреть в программах</w:t>
      </w:r>
      <w:r>
        <w:rPr>
          <w:lang w:val="en-US"/>
        </w:rPr>
        <w:t xml:space="preserve"> </w:t>
      </w:r>
      <w:r>
        <w:t>следующие функции:</w:t>
      </w:r>
    </w:p>
    <w:p w14:paraId="3F790FBA" w14:textId="4DE20681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конец списка.</w:t>
      </w:r>
    </w:p>
    <w:p w14:paraId="6A0D9A5E" w14:textId="05C39E5A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на заданное пользователем</w:t>
      </w:r>
      <w:r w:rsidRPr="002709BC">
        <w:t xml:space="preserve"> </w:t>
      </w:r>
      <w:r>
        <w:t>место списка.</w:t>
      </w:r>
    </w:p>
    <w:p w14:paraId="2D1407B3" w14:textId="50B8CC56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после элемента с заданной</w:t>
      </w:r>
      <w:r w:rsidRPr="002709BC">
        <w:t xml:space="preserve"> </w:t>
      </w:r>
      <w:r>
        <w:t>информационной частью.</w:t>
      </w:r>
    </w:p>
    <w:p w14:paraId="3F77BA30" w14:textId="45C13BD9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перед элементом с заданной</w:t>
      </w:r>
      <w:r w:rsidRPr="002709BC">
        <w:t xml:space="preserve"> </w:t>
      </w:r>
      <w:r>
        <w:t>информационной частью.</w:t>
      </w:r>
    </w:p>
    <w:p w14:paraId="6F2E9AE0" w14:textId="7B366C8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Включить новый элемент в середину списка.</w:t>
      </w:r>
    </w:p>
    <w:p w14:paraId="69F8829A" w14:textId="3DF6B09F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середины списка.</w:t>
      </w:r>
    </w:p>
    <w:p w14:paraId="78F67F3D" w14:textId="4B265C2E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с заданной информационной</w:t>
      </w:r>
      <w:r w:rsidRPr="002709BC">
        <w:t xml:space="preserve"> </w:t>
      </w:r>
      <w:r>
        <w:t>частью.</w:t>
      </w:r>
    </w:p>
    <w:p w14:paraId="237C2ECA" w14:textId="4A65A74D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конца списка.</w:t>
      </w:r>
    </w:p>
    <w:p w14:paraId="384671A1" w14:textId="45A45244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заданного пользователем места</w:t>
      </w:r>
      <w:r w:rsidRPr="002709BC">
        <w:t xml:space="preserve"> </w:t>
      </w:r>
      <w:r>
        <w:t>списка.</w:t>
      </w:r>
    </w:p>
    <w:p w14:paraId="253E7C2D" w14:textId="6B605558" w:rsidR="002709BC" w:rsidRDefault="002709BC" w:rsidP="002709BC">
      <w:pPr>
        <w:pStyle w:val="ad"/>
        <w:numPr>
          <w:ilvl w:val="0"/>
          <w:numId w:val="19"/>
        </w:numPr>
        <w:ind w:left="0" w:firstLine="0"/>
      </w:pPr>
      <w:r>
        <w:t>Исключить элемент из головы списка.</w:t>
      </w:r>
    </w:p>
    <w:p w14:paraId="66D8ABA3" w14:textId="174C83B3" w:rsidR="002709BC" w:rsidRPr="00B323C9" w:rsidRDefault="002709BC" w:rsidP="002709BC">
      <w:r>
        <w:t>Задание моего варианта: обработать структуру данных, содержащую в себе адресную книгу.</w:t>
      </w:r>
    </w:p>
    <w:p w14:paraId="4210A121" w14:textId="57C9EE02" w:rsidR="002709BC" w:rsidRPr="002709BC" w:rsidRDefault="005B418F" w:rsidP="00C26556">
      <w:pPr>
        <w:pStyle w:val="1"/>
      </w:pPr>
      <w:bookmarkStart w:id="4" w:name="_Toc160712787"/>
      <w:r>
        <w:lastRenderedPageBreak/>
        <w:t>Ход работы</w:t>
      </w:r>
      <w:bookmarkEnd w:id="4"/>
    </w:p>
    <w:p w14:paraId="64750A04" w14:textId="619B548F" w:rsidR="005B418F" w:rsidRDefault="005B418F" w:rsidP="005B418F">
      <w:pPr>
        <w:pStyle w:val="2"/>
      </w:pPr>
      <w:bookmarkStart w:id="5" w:name="_Toc160712788"/>
      <w:r>
        <w:t>Алгоритм</w:t>
      </w:r>
      <w:bookmarkEnd w:id="5"/>
    </w:p>
    <w:p w14:paraId="544684BD" w14:textId="537EFE60" w:rsidR="00E01A02" w:rsidRDefault="00C26556" w:rsidP="00C26556">
      <w:r>
        <w:t>Алгоритм моей программы следующий:</w:t>
      </w:r>
    </w:p>
    <w:p w14:paraId="53865D40" w14:textId="5EE6F36F" w:rsidR="00C26556" w:rsidRDefault="00C26556" w:rsidP="00C26556">
      <w:pPr>
        <w:pStyle w:val="ad"/>
        <w:numPr>
          <w:ilvl w:val="0"/>
          <w:numId w:val="20"/>
        </w:numPr>
        <w:ind w:left="0" w:firstLine="0"/>
      </w:pPr>
      <w:r>
        <w:t xml:space="preserve">Открывается и читается файл </w:t>
      </w:r>
      <w:r>
        <w:rPr>
          <w:lang w:val="en-US"/>
        </w:rPr>
        <w:t>list</w:t>
      </w:r>
      <w:r w:rsidRPr="00C26556">
        <w:t>.</w:t>
      </w:r>
      <w:r>
        <w:rPr>
          <w:lang w:val="en-US"/>
        </w:rPr>
        <w:t>txt</w:t>
      </w:r>
      <w:r>
        <w:t>, содержащий в себе список адресов.</w:t>
      </w:r>
      <w:r w:rsidR="00995145" w:rsidRPr="00995145">
        <w:t xml:space="preserve"> </w:t>
      </w:r>
      <w:r w:rsidR="00995145">
        <w:t>Если файл не будет найден, пользователю предложат создать новый.</w:t>
      </w:r>
    </w:p>
    <w:p w14:paraId="196359AF" w14:textId="0DF37ED4" w:rsidR="008F0ADB" w:rsidRDefault="008F0ADB" w:rsidP="00C26556">
      <w:pPr>
        <w:pStyle w:val="ad"/>
        <w:numPr>
          <w:ilvl w:val="0"/>
          <w:numId w:val="20"/>
        </w:numPr>
        <w:ind w:left="0" w:firstLine="0"/>
      </w:pPr>
      <w:r>
        <w:t xml:space="preserve">Каждый прочитанный адрес заносится в структуру </w:t>
      </w:r>
      <w:r>
        <w:rPr>
          <w:lang w:val="en-US"/>
        </w:rPr>
        <w:t>address</w:t>
      </w:r>
      <w:r>
        <w:t xml:space="preserve">, и связывается с предыдущим. Структура </w:t>
      </w:r>
      <w:r>
        <w:rPr>
          <w:lang w:val="en-US"/>
        </w:rPr>
        <w:t>list</w:t>
      </w:r>
      <w:r w:rsidRPr="008F0ADB">
        <w:t xml:space="preserve"> </w:t>
      </w:r>
      <w:r>
        <w:t xml:space="preserve">хранит указатели на начало списка, конец, его длину и статус (если программа завершается, статус </w:t>
      </w:r>
      <w:r>
        <w:rPr>
          <w:lang w:val="en-US"/>
        </w:rPr>
        <w:t>is</w:t>
      </w:r>
      <w:r w:rsidRPr="008F0ADB">
        <w:t>_</w:t>
      </w:r>
      <w:r>
        <w:rPr>
          <w:lang w:val="en-US"/>
        </w:rPr>
        <w:t>work</w:t>
      </w:r>
      <w:r w:rsidRPr="008F0ADB">
        <w:t xml:space="preserve"> </w:t>
      </w:r>
      <w:r>
        <w:t xml:space="preserve">меняется на </w:t>
      </w:r>
      <w:r>
        <w:rPr>
          <w:lang w:val="en-US"/>
        </w:rPr>
        <w:t>false</w:t>
      </w:r>
      <w:r w:rsidRPr="008F0ADB">
        <w:t>)</w:t>
      </w:r>
    </w:p>
    <w:p w14:paraId="50873FB5" w14:textId="25787D4A" w:rsidR="008F0ADB" w:rsidRDefault="008F0ADB" w:rsidP="00C26556">
      <w:pPr>
        <w:pStyle w:val="ad"/>
        <w:numPr>
          <w:ilvl w:val="0"/>
          <w:numId w:val="20"/>
        </w:numPr>
        <w:ind w:left="0" w:firstLine="0"/>
      </w:pPr>
      <w:r>
        <w:t>После полного прочтения файла в двусвязный список программа ожидает действия пользователя. Пользователю печатается полный список возможных команд, от прочтения списка и завершения программы с записью текущего состояния, до добавления и удаления нужных записей в нужном месте списка.</w:t>
      </w:r>
    </w:p>
    <w:p w14:paraId="228089D7" w14:textId="46E7327F" w:rsidR="008F0ADB" w:rsidRDefault="008F0ADB" w:rsidP="00C26556">
      <w:pPr>
        <w:pStyle w:val="ad"/>
        <w:numPr>
          <w:ilvl w:val="0"/>
          <w:numId w:val="20"/>
        </w:numPr>
        <w:ind w:left="0" w:firstLine="0"/>
      </w:pPr>
      <w:r>
        <w:t>После проведения необходимых манипуляций</w:t>
      </w:r>
      <w:r w:rsidR="00D71654">
        <w:t xml:space="preserve"> и выбора «завершение программы», она предложит сохранить измененный список в файл. Если пользователь сохранится, то файл будет перезаписан обновленным списком.</w:t>
      </w:r>
    </w:p>
    <w:p w14:paraId="63679DE8" w14:textId="77BBEE36" w:rsidR="00EB1F58" w:rsidRDefault="00EB1F58" w:rsidP="00EB1F58">
      <w:pPr>
        <w:pStyle w:val="2"/>
      </w:pPr>
      <w:bookmarkStart w:id="6" w:name="_Toc160712789"/>
      <w:r>
        <w:t>Написание программы</w:t>
      </w:r>
      <w:bookmarkEnd w:id="6"/>
    </w:p>
    <w:p w14:paraId="6D5DF083" w14:textId="3AF3C65E" w:rsidR="00935130" w:rsidRDefault="00D71654" w:rsidP="00580910">
      <w:r>
        <w:t xml:space="preserve">Каждая запись списка – это выделенное </w:t>
      </w:r>
      <w:r>
        <w:rPr>
          <w:lang w:val="en-US"/>
        </w:rPr>
        <w:t>calloc</w:t>
      </w:r>
      <w:r w:rsidRPr="00D71654">
        <w:t xml:space="preserve">() </w:t>
      </w:r>
      <w:r>
        <w:t xml:space="preserve">место ровно под одну структуру </w:t>
      </w:r>
      <w:r>
        <w:rPr>
          <w:lang w:val="en-US"/>
        </w:rPr>
        <w:t>address</w:t>
      </w:r>
      <w:r>
        <w:t xml:space="preserve">. Благодаря этому новые узлы легко связать со старыми при помощи указателей, а при удалении узлов не происходит утечка памяти, поскольку память под удаленный узел освобождается при помощи </w:t>
      </w:r>
      <w:r>
        <w:rPr>
          <w:lang w:val="en-US"/>
        </w:rPr>
        <w:t>free</w:t>
      </w:r>
      <w:r w:rsidRPr="00D71654">
        <w:t>()</w:t>
      </w:r>
      <w:r>
        <w:t>.</w:t>
      </w:r>
    </w:p>
    <w:p w14:paraId="4838B5C4" w14:textId="6EA7037B" w:rsidR="00D71654" w:rsidRDefault="00D71654" w:rsidP="00580910">
      <w:r>
        <w:t>Функции создания узла и удаления не зависят напрямую от предназначения функции, в которой эти операции используются. Они лишь принимают указатель на нужный узел, и уже после этого работают с ним. Благодаря этому функционал программы можно расширить.</w:t>
      </w:r>
    </w:p>
    <w:p w14:paraId="7E806F82" w14:textId="66AAA2A8" w:rsidR="00D71654" w:rsidRDefault="00D71654" w:rsidP="00580910">
      <w:r>
        <w:t xml:space="preserve">Название каждой функции лежит в </w:t>
      </w:r>
      <w:proofErr w:type="spellStart"/>
      <w:r>
        <w:rPr>
          <w:lang w:val="en-US"/>
        </w:rPr>
        <w:t>enum</w:t>
      </w:r>
      <w:proofErr w:type="spellEnd"/>
      <w:r w:rsidRPr="00D71654">
        <w:t xml:space="preserve">{} </w:t>
      </w:r>
      <w:r>
        <w:t>списке, благодаря чему пользователю предлагается выбрать номер функции, а не писать ее название, и для разработчика сразу очевидно, какой «номер функции» вызывает какую функцию.</w:t>
      </w:r>
    </w:p>
    <w:p w14:paraId="150A67EC" w14:textId="4BC26E9C" w:rsidR="00D71654" w:rsidRPr="00D71654" w:rsidRDefault="00D71654" w:rsidP="00580910">
      <w:r>
        <w:lastRenderedPageBreak/>
        <w:t>Сравнение записей в узлах достаточно гибкое благодаря посимвольному сравнению. Программа учитывает, что пользователь мог пропустить одну букву, или перепутать их местами, благодаря чему итогом поиска может стать как точное совпадение, так и наиболее близкая запись (и пользователю дается выбор, подтвердить найденную запись, или потом снова попытаться ввести).</w:t>
      </w:r>
    </w:p>
    <w:p w14:paraId="3FB1DF3C" w14:textId="79A61B91" w:rsidR="00173372" w:rsidRDefault="00173372" w:rsidP="00173372">
      <w:pPr>
        <w:pStyle w:val="2"/>
      </w:pPr>
      <w:bookmarkStart w:id="7" w:name="_Toc160712790"/>
      <w:r>
        <w:lastRenderedPageBreak/>
        <w:t>Пример работы программы</w:t>
      </w:r>
      <w:bookmarkEnd w:id="7"/>
    </w:p>
    <w:p w14:paraId="33BDBAC0" w14:textId="0182FA48" w:rsidR="00935130" w:rsidRDefault="007B5CCC" w:rsidP="00935130">
      <w:pPr>
        <w:keepNext/>
        <w:ind w:firstLine="0"/>
        <w:jc w:val="center"/>
        <w:rPr>
          <w:lang w:val="en-US"/>
        </w:rPr>
      </w:pPr>
      <w:r w:rsidRPr="007B5CCC">
        <w:rPr>
          <w:lang w:val="en-US"/>
        </w:rPr>
        <w:drawing>
          <wp:inline distT="0" distB="0" distL="0" distR="0" wp14:anchorId="18C85A93" wp14:editId="255183FD">
            <wp:extent cx="4480560" cy="5770369"/>
            <wp:effectExtent l="0" t="0" r="0" b="1905"/>
            <wp:docPr id="5979151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51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188" cy="5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156" w14:textId="69204355" w:rsidR="007B5CCC" w:rsidRDefault="007B5CCC" w:rsidP="00935130">
      <w:pPr>
        <w:keepNext/>
        <w:ind w:firstLine="0"/>
        <w:jc w:val="center"/>
        <w:rPr>
          <w:lang w:val="en-US"/>
        </w:rPr>
      </w:pPr>
      <w:r w:rsidRPr="007B5CCC">
        <w:rPr>
          <w:lang w:val="en-US"/>
        </w:rPr>
        <w:drawing>
          <wp:inline distT="0" distB="0" distL="0" distR="0" wp14:anchorId="15C3FB22" wp14:editId="230AB6C1">
            <wp:extent cx="5074920" cy="2850201"/>
            <wp:effectExtent l="0" t="0" r="0" b="7620"/>
            <wp:docPr id="19806600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00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303" cy="28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8" w:name="_Toc160712791"/>
      <w:r>
        <w:lastRenderedPageBreak/>
        <w:t>Вывод</w:t>
      </w:r>
      <w:bookmarkEnd w:id="8"/>
    </w:p>
    <w:p w14:paraId="34195836" w14:textId="1F0343EC" w:rsidR="001821C2" w:rsidRDefault="00722AF0" w:rsidP="00BE74A2">
      <w:r>
        <w:t>Итогом работы стала программа, работающая с двусвязным списком адресов. Она динамически может создавать новые узлы (при чтении файла или по запросу пользователя), а также удалять их без утечки памяти, сравнивать данных в узлах, и записывать список в файл.</w:t>
      </w:r>
    </w:p>
    <w:p w14:paraId="5EDDDCDB" w14:textId="30DC988E" w:rsidR="00722AF0" w:rsidRDefault="00722AF0" w:rsidP="00BE74A2">
      <w:r>
        <w:t>Я не реализовал работу с односвязным списком, поскольку логика их работы практически идентична, но с ней мне пришлось бы заново копировать все функции, но удалять «связь с прошлым узлом», единственное отличие двусвязного списка от односвязного.</w:t>
      </w:r>
    </w:p>
    <w:p w14:paraId="27870B46" w14:textId="59A8287B" w:rsidR="00722AF0" w:rsidRPr="00722AF0" w:rsidRDefault="00722AF0" w:rsidP="00BE74A2">
      <w:r>
        <w:t xml:space="preserve">В ходе работы я ознакомился с функциями </w:t>
      </w:r>
      <w:r>
        <w:rPr>
          <w:lang w:val="en-US"/>
        </w:rPr>
        <w:t>calloc</w:t>
      </w:r>
      <w:r w:rsidRPr="00722AF0">
        <w:t xml:space="preserve">() </w:t>
      </w:r>
      <w:r>
        <w:t xml:space="preserve">и </w:t>
      </w:r>
      <w:r>
        <w:rPr>
          <w:lang w:val="en-US"/>
        </w:rPr>
        <w:t>free</w:t>
      </w:r>
      <w:r w:rsidRPr="00722AF0">
        <w:t>()</w:t>
      </w:r>
      <w:r>
        <w:t>, воспользовался структурами и нумерованным списком, а также ознакомился с возможностями использования указателей в подобных задачах.</w:t>
      </w:r>
    </w:p>
    <w:p w14:paraId="4ABAA398" w14:textId="2A3A3C24" w:rsidR="001821C2" w:rsidRDefault="008B4352" w:rsidP="009824C4">
      <w:pPr>
        <w:pStyle w:val="1"/>
      </w:pPr>
      <w:bookmarkStart w:id="9" w:name="_Toc160712792"/>
      <w:r>
        <w:lastRenderedPageBreak/>
        <w:t>Листинг</w:t>
      </w:r>
      <w:bookmarkEnd w:id="9"/>
    </w:p>
    <w:p w14:paraId="0DA286B9" w14:textId="77A94E55" w:rsidR="009824C4" w:rsidRDefault="009824C4" w:rsidP="009824C4">
      <w:pPr>
        <w:pStyle w:val="2"/>
        <w:rPr>
          <w:lang w:val="en-US"/>
        </w:rPr>
      </w:pPr>
      <w:bookmarkStart w:id="10" w:name="_Toc160712793"/>
      <w:r>
        <w:rPr>
          <w:lang w:val="en-US"/>
        </w:rPr>
        <w:t>main.cpp</w:t>
      </w:r>
      <w:bookmarkEnd w:id="10"/>
    </w:p>
    <w:p w14:paraId="46D47DF4" w14:textId="77777777" w:rsidR="009824C4" w:rsidRDefault="009824C4" w:rsidP="009824C4">
      <w:pPr>
        <w:pStyle w:val="a"/>
      </w:pPr>
      <w:r>
        <w:t>#include &lt;stdio.h&gt;</w:t>
      </w:r>
    </w:p>
    <w:p w14:paraId="60F0C757" w14:textId="77777777" w:rsidR="009824C4" w:rsidRDefault="009824C4" w:rsidP="009824C4">
      <w:pPr>
        <w:pStyle w:val="a"/>
      </w:pPr>
      <w:r>
        <w:t>#include &lt;stdlib.h&gt;</w:t>
      </w:r>
    </w:p>
    <w:p w14:paraId="101C3C4F" w14:textId="77777777" w:rsidR="009824C4" w:rsidRDefault="009824C4" w:rsidP="009824C4">
      <w:pPr>
        <w:pStyle w:val="a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642652A" w14:textId="77777777" w:rsidR="009824C4" w:rsidRDefault="009824C4" w:rsidP="009824C4">
      <w:pPr>
        <w:pStyle w:val="a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C2FB427" w14:textId="77777777" w:rsidR="009824C4" w:rsidRDefault="009824C4" w:rsidP="009824C4">
      <w:pPr>
        <w:pStyle w:val="a"/>
      </w:pPr>
    </w:p>
    <w:p w14:paraId="2D1F2957" w14:textId="77777777" w:rsidR="009824C4" w:rsidRDefault="009824C4" w:rsidP="009824C4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14:paraId="1F81BB09" w14:textId="77777777" w:rsidR="009824C4" w:rsidRDefault="009824C4" w:rsidP="009824C4">
      <w:pPr>
        <w:pStyle w:val="a"/>
      </w:pPr>
    </w:p>
    <w:p w14:paraId="4EF1063C" w14:textId="77777777" w:rsidR="009824C4" w:rsidRDefault="009824C4" w:rsidP="009824C4">
      <w:pPr>
        <w:pStyle w:val="a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890DF5" w14:textId="77777777" w:rsidR="009824C4" w:rsidRDefault="009824C4" w:rsidP="009824C4">
      <w:pPr>
        <w:pStyle w:val="a"/>
      </w:pPr>
      <w:r>
        <w:t xml:space="preserve">    FILE* </w:t>
      </w:r>
      <w:proofErr w:type="spellStart"/>
      <w:r>
        <w:t>list_file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"list.txt", "r");</w:t>
      </w:r>
    </w:p>
    <w:p w14:paraId="17E92189" w14:textId="77777777" w:rsidR="009824C4" w:rsidRDefault="009824C4" w:rsidP="009824C4">
      <w:pPr>
        <w:pStyle w:val="a"/>
      </w:pPr>
      <w:r>
        <w:t xml:space="preserve">    list </w:t>
      </w:r>
      <w:proofErr w:type="spellStart"/>
      <w:r>
        <w:t>list_address</w:t>
      </w:r>
      <w:proofErr w:type="spellEnd"/>
      <w:r>
        <w:t xml:space="preserve"> = </w:t>
      </w:r>
      <w:proofErr w:type="spellStart"/>
      <w:r>
        <w:t>create_list</w:t>
      </w:r>
      <w:proofErr w:type="spellEnd"/>
      <w:r>
        <w:t>(</w:t>
      </w:r>
      <w:proofErr w:type="spellStart"/>
      <w:r>
        <w:t>list_file</w:t>
      </w:r>
      <w:proofErr w:type="spellEnd"/>
      <w:proofErr w:type="gramStart"/>
      <w:r>
        <w:t>);</w:t>
      </w:r>
      <w:proofErr w:type="gramEnd"/>
    </w:p>
    <w:p w14:paraId="65B83AB7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list_file</w:t>
      </w:r>
      <w:proofErr w:type="spellEnd"/>
      <w:proofErr w:type="gramStart"/>
      <w:r>
        <w:t>);</w:t>
      </w:r>
      <w:proofErr w:type="gramEnd"/>
    </w:p>
    <w:p w14:paraId="67B1764A" w14:textId="77777777" w:rsidR="009824C4" w:rsidRDefault="009824C4" w:rsidP="009824C4">
      <w:pPr>
        <w:pStyle w:val="a"/>
      </w:pPr>
    </w:p>
    <w:p w14:paraId="1E13DFBC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ListFunc</w:t>
      </w:r>
      <w:proofErr w:type="spellEnd"/>
      <w:r>
        <w:t xml:space="preserve"> </w:t>
      </w:r>
      <w:proofErr w:type="spellStart"/>
      <w:r>
        <w:t>next_</w:t>
      </w:r>
      <w:proofErr w:type="gramStart"/>
      <w:r>
        <w:t>act</w:t>
      </w:r>
      <w:proofErr w:type="spellEnd"/>
      <w:r>
        <w:t>;</w:t>
      </w:r>
      <w:proofErr w:type="gramEnd"/>
    </w:p>
    <w:p w14:paraId="7B7AE385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print_funcs_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3477564F" w14:textId="77777777" w:rsidR="009824C4" w:rsidRDefault="009824C4" w:rsidP="009824C4">
      <w:pPr>
        <w:pStyle w:val="a"/>
      </w:pPr>
      <w:r>
        <w:t xml:space="preserve">    while (true) {</w:t>
      </w:r>
    </w:p>
    <w:p w14:paraId="6136EB3D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action: ");</w:t>
      </w:r>
    </w:p>
    <w:p w14:paraId="12EB7B80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scanf(</w:t>
      </w:r>
      <w:proofErr w:type="gramEnd"/>
      <w:r>
        <w:t>"%d", (int*) &amp;</w:t>
      </w:r>
      <w:proofErr w:type="spellStart"/>
      <w:r>
        <w:t>next_act</w:t>
      </w:r>
      <w:proofErr w:type="spellEnd"/>
      <w:r>
        <w:t>);</w:t>
      </w:r>
    </w:p>
    <w:p w14:paraId="6EED8609" w14:textId="77777777" w:rsidR="009824C4" w:rsidRDefault="009824C4" w:rsidP="009824C4">
      <w:pPr>
        <w:pStyle w:val="a"/>
      </w:pPr>
      <w:r>
        <w:t xml:space="preserve">        switch (</w:t>
      </w:r>
      <w:proofErr w:type="spellStart"/>
      <w:r>
        <w:t>next_act</w:t>
      </w:r>
      <w:proofErr w:type="spellEnd"/>
      <w:r>
        <w:t>) {</w:t>
      </w:r>
    </w:p>
    <w:p w14:paraId="293BEB60" w14:textId="77777777" w:rsidR="009824C4" w:rsidRDefault="009824C4" w:rsidP="009824C4">
      <w:pPr>
        <w:pStyle w:val="a"/>
      </w:pPr>
      <w:r>
        <w:t xml:space="preserve">            case STOP_PROGRAM:</w:t>
      </w:r>
    </w:p>
    <w:p w14:paraId="7AC18F1F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stop_program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6E9CA2E0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A216D14" w14:textId="77777777" w:rsidR="009824C4" w:rsidRDefault="009824C4" w:rsidP="009824C4">
      <w:pPr>
        <w:pStyle w:val="a"/>
      </w:pPr>
      <w:r>
        <w:t xml:space="preserve">            case PRINT_LIST:</w:t>
      </w:r>
    </w:p>
    <w:p w14:paraId="3F625BED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print_list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3B6D6DC3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7018A36F" w14:textId="77777777" w:rsidR="009824C4" w:rsidRDefault="009824C4" w:rsidP="009824C4">
      <w:pPr>
        <w:pStyle w:val="a"/>
      </w:pPr>
      <w:r>
        <w:t xml:space="preserve">            case ADD_TO_HEAD:</w:t>
      </w:r>
    </w:p>
    <w:p w14:paraId="7C42D21B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add_to_head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2A834E85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0A680FC6" w14:textId="77777777" w:rsidR="009824C4" w:rsidRDefault="009824C4" w:rsidP="009824C4">
      <w:pPr>
        <w:pStyle w:val="a"/>
      </w:pPr>
      <w:r>
        <w:t xml:space="preserve">            case ADD_TO_TAIL:</w:t>
      </w:r>
    </w:p>
    <w:p w14:paraId="5531CF08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add_to_tail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72E05745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2380EB74" w14:textId="77777777" w:rsidR="009824C4" w:rsidRDefault="009824C4" w:rsidP="009824C4">
      <w:pPr>
        <w:pStyle w:val="a"/>
      </w:pPr>
      <w:r>
        <w:t xml:space="preserve">            case ADD_NEXT_MATCH:</w:t>
      </w:r>
    </w:p>
    <w:p w14:paraId="23D57E82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add_next_match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50631200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03B65C80" w14:textId="77777777" w:rsidR="009824C4" w:rsidRDefault="009824C4" w:rsidP="009824C4">
      <w:pPr>
        <w:pStyle w:val="a"/>
      </w:pPr>
      <w:r>
        <w:t xml:space="preserve">            case ADD_PRIOR_MATCH:</w:t>
      </w:r>
    </w:p>
    <w:p w14:paraId="06074D75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add_prior_match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61332265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01BB72EF" w14:textId="77777777" w:rsidR="009824C4" w:rsidRDefault="009824C4" w:rsidP="009824C4">
      <w:pPr>
        <w:pStyle w:val="a"/>
      </w:pPr>
      <w:r>
        <w:t xml:space="preserve">            case ADD_TO_MIDDLE:</w:t>
      </w:r>
    </w:p>
    <w:p w14:paraId="0F34E011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add_to_middle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7A84AA37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4E83001B" w14:textId="77777777" w:rsidR="009824C4" w:rsidRDefault="009824C4" w:rsidP="009824C4">
      <w:pPr>
        <w:pStyle w:val="a"/>
      </w:pPr>
      <w:r>
        <w:t xml:space="preserve">            case REMOVE_FROM_HEAD:</w:t>
      </w:r>
    </w:p>
    <w:p w14:paraId="12A7FD07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remove_from_head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51A2BAA0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6ADE7818" w14:textId="77777777" w:rsidR="009824C4" w:rsidRDefault="009824C4" w:rsidP="009824C4">
      <w:pPr>
        <w:pStyle w:val="a"/>
      </w:pPr>
      <w:r>
        <w:t xml:space="preserve">            case REMOVE_FROM_TAIL:</w:t>
      </w:r>
    </w:p>
    <w:p w14:paraId="73B2271A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remove_from_tail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1493105A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68E70291" w14:textId="77777777" w:rsidR="009824C4" w:rsidRDefault="009824C4" w:rsidP="009824C4">
      <w:pPr>
        <w:pStyle w:val="a"/>
      </w:pPr>
      <w:r>
        <w:t xml:space="preserve">            case REMOVE_FROM_MIDDLE:</w:t>
      </w:r>
    </w:p>
    <w:p w14:paraId="015A6586" w14:textId="77777777" w:rsidR="009824C4" w:rsidRDefault="009824C4" w:rsidP="009824C4">
      <w:pPr>
        <w:pStyle w:val="a"/>
      </w:pPr>
      <w:r>
        <w:lastRenderedPageBreak/>
        <w:t xml:space="preserve">                </w:t>
      </w:r>
      <w:proofErr w:type="spellStart"/>
      <w:r>
        <w:t>remove_from_middle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03F567ED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78A0A2F2" w14:textId="77777777" w:rsidR="009824C4" w:rsidRDefault="009824C4" w:rsidP="009824C4">
      <w:pPr>
        <w:pStyle w:val="a"/>
      </w:pPr>
      <w:r>
        <w:t xml:space="preserve">            case REMOVE_MATCH:</w:t>
      </w:r>
    </w:p>
    <w:p w14:paraId="45981DED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remove_match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77C0D8FF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3C51AEEA" w14:textId="77777777" w:rsidR="009824C4" w:rsidRDefault="009824C4" w:rsidP="009824C4">
      <w:pPr>
        <w:pStyle w:val="a"/>
      </w:pPr>
      <w:r>
        <w:t xml:space="preserve">            case REMOVE_BY_INDEX:</w:t>
      </w:r>
    </w:p>
    <w:p w14:paraId="24B01FA6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remove_by_index</w:t>
      </w:r>
      <w:proofErr w:type="spellEnd"/>
      <w:r>
        <w:t>(&amp;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13BAF893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06DEEE02" w14:textId="77777777" w:rsidR="009824C4" w:rsidRDefault="009824C4" w:rsidP="009824C4">
      <w:pPr>
        <w:pStyle w:val="a"/>
      </w:pPr>
      <w:r>
        <w:t xml:space="preserve">            default:</w:t>
      </w:r>
    </w:p>
    <w:p w14:paraId="315D6498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printf(</w:t>
      </w:r>
      <w:proofErr w:type="gramEnd"/>
      <w:r>
        <w:t>"An unexpected entry has been made. To terminate the program, enter '0'."</w:t>
      </w:r>
      <w:proofErr w:type="gramStart"/>
      <w:r>
        <w:t>);</w:t>
      </w:r>
      <w:proofErr w:type="gramEnd"/>
    </w:p>
    <w:p w14:paraId="66E8F8F4" w14:textId="77777777" w:rsidR="009824C4" w:rsidRDefault="009824C4" w:rsidP="009824C4">
      <w:pPr>
        <w:pStyle w:val="a"/>
      </w:pPr>
      <w:r>
        <w:t xml:space="preserve">                </w:t>
      </w:r>
      <w:proofErr w:type="gramStart"/>
      <w:r>
        <w:t>break;</w:t>
      </w:r>
      <w:proofErr w:type="gramEnd"/>
    </w:p>
    <w:p w14:paraId="12A38B66" w14:textId="77777777" w:rsidR="009824C4" w:rsidRDefault="009824C4" w:rsidP="009824C4">
      <w:pPr>
        <w:pStyle w:val="a"/>
      </w:pPr>
      <w:r>
        <w:t xml:space="preserve">        }</w:t>
      </w:r>
    </w:p>
    <w:p w14:paraId="27278AF8" w14:textId="77777777" w:rsidR="009824C4" w:rsidRDefault="009824C4" w:rsidP="009824C4">
      <w:pPr>
        <w:pStyle w:val="a"/>
      </w:pPr>
      <w:r>
        <w:t xml:space="preserve">    }</w:t>
      </w:r>
    </w:p>
    <w:p w14:paraId="330B0770" w14:textId="77777777" w:rsidR="009824C4" w:rsidRDefault="009824C4" w:rsidP="009824C4">
      <w:pPr>
        <w:pStyle w:val="a"/>
      </w:pPr>
      <w:r>
        <w:t>}</w:t>
      </w:r>
    </w:p>
    <w:p w14:paraId="49292822" w14:textId="77777777" w:rsidR="009824C4" w:rsidRDefault="009824C4" w:rsidP="009824C4">
      <w:pPr>
        <w:pStyle w:val="a"/>
      </w:pPr>
      <w:r>
        <w:t xml:space="preserve">list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 xml:space="preserve">FILE* </w:t>
      </w:r>
      <w:proofErr w:type="spellStart"/>
      <w:r>
        <w:t>list_file</w:t>
      </w:r>
      <w:proofErr w:type="spellEnd"/>
      <w:r>
        <w:t>) {</w:t>
      </w:r>
    </w:p>
    <w:p w14:paraId="4AF56F07" w14:textId="77777777" w:rsidR="009824C4" w:rsidRDefault="009824C4" w:rsidP="009824C4">
      <w:pPr>
        <w:pStyle w:val="a"/>
      </w:pPr>
      <w:r>
        <w:t xml:space="preserve">    if </w:t>
      </w:r>
      <w:proofErr w:type="gramStart"/>
      <w:r>
        <w:t>(!</w:t>
      </w:r>
      <w:proofErr w:type="spellStart"/>
      <w:r>
        <w:t>list</w:t>
      </w:r>
      <w:proofErr w:type="gramEnd"/>
      <w:r>
        <w:t>_file</w:t>
      </w:r>
      <w:proofErr w:type="spellEnd"/>
      <w:r>
        <w:t>) {</w:t>
      </w:r>
    </w:p>
    <w:p w14:paraId="44B12EBE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"Warning! File 'list.txt' is not exist. An empty list will be created\n"</w:t>
      </w:r>
      <w:proofErr w:type="gramStart"/>
      <w:r>
        <w:t>);</w:t>
      </w:r>
      <w:proofErr w:type="gramEnd"/>
    </w:p>
    <w:p w14:paraId="5C5B08A3" w14:textId="77777777" w:rsidR="009824C4" w:rsidRDefault="009824C4" w:rsidP="009824C4">
      <w:pPr>
        <w:pStyle w:val="a"/>
      </w:pPr>
      <w:r>
        <w:t xml:space="preserve">        return {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0, true</w:t>
      </w:r>
      <w:proofErr w:type="gramStart"/>
      <w:r>
        <w:t>};</w:t>
      </w:r>
      <w:proofErr w:type="gramEnd"/>
    </w:p>
    <w:p w14:paraId="2B673859" w14:textId="77777777" w:rsidR="009824C4" w:rsidRDefault="009824C4" w:rsidP="009824C4">
      <w:pPr>
        <w:pStyle w:val="a"/>
      </w:pPr>
      <w:r>
        <w:t xml:space="preserve">    }</w:t>
      </w:r>
    </w:p>
    <w:p w14:paraId="31E96DB9" w14:textId="77777777" w:rsidR="009824C4" w:rsidRDefault="009824C4" w:rsidP="009824C4">
      <w:pPr>
        <w:pStyle w:val="a"/>
      </w:pPr>
      <w:r>
        <w:t xml:space="preserve">    else {</w:t>
      </w:r>
    </w:p>
    <w:p w14:paraId="63231F4E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list_len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74F004" w14:textId="77777777" w:rsidR="009824C4" w:rsidRDefault="009824C4" w:rsidP="009824C4">
      <w:pPr>
        <w:pStyle w:val="a"/>
      </w:pPr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list_file</w:t>
      </w:r>
      <w:proofErr w:type="spellEnd"/>
      <w:r>
        <w:t>, "%</w:t>
      </w:r>
      <w:proofErr w:type="spellStart"/>
      <w:r>
        <w:t>lld</w:t>
      </w:r>
      <w:proofErr w:type="spellEnd"/>
      <w:r>
        <w:t>\n", &amp;</w:t>
      </w:r>
      <w:proofErr w:type="spellStart"/>
      <w:r>
        <w:t>list_len</w:t>
      </w:r>
      <w:proofErr w:type="spellEnd"/>
      <w:r>
        <w:t>);</w:t>
      </w:r>
    </w:p>
    <w:p w14:paraId="0228ACE3" w14:textId="77777777" w:rsidR="009824C4" w:rsidRDefault="009824C4" w:rsidP="009824C4">
      <w:pPr>
        <w:pStyle w:val="a"/>
      </w:pPr>
      <w:r>
        <w:t xml:space="preserve">        address*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D7D355D" w14:textId="77777777" w:rsidR="009824C4" w:rsidRDefault="009824C4" w:rsidP="009824C4">
      <w:pPr>
        <w:pStyle w:val="a"/>
      </w:pPr>
      <w:r>
        <w:t xml:space="preserve">        address* tail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77513C4" w14:textId="77777777" w:rsidR="009824C4" w:rsidRDefault="009824C4" w:rsidP="009824C4">
      <w:pPr>
        <w:pStyle w:val="a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843505" w14:textId="77777777" w:rsidR="009824C4" w:rsidRDefault="009824C4" w:rsidP="009824C4">
      <w:pPr>
        <w:pStyle w:val="a"/>
      </w:pPr>
      <w:r>
        <w:t xml:space="preserve">            address* </w:t>
      </w:r>
      <w:proofErr w:type="spellStart"/>
      <w:r>
        <w:t>new_node</w:t>
      </w:r>
      <w:proofErr w:type="spellEnd"/>
      <w:r>
        <w:t xml:space="preserve"> = (address*) </w:t>
      </w:r>
      <w:proofErr w:type="gramStart"/>
      <w:r>
        <w:t>calloc(</w:t>
      </w:r>
      <w:proofErr w:type="gramEnd"/>
      <w:r>
        <w:t xml:space="preserve">1, </w:t>
      </w:r>
      <w:proofErr w:type="spellStart"/>
      <w:r>
        <w:t>sizeof</w:t>
      </w:r>
      <w:proofErr w:type="spellEnd"/>
      <w:r>
        <w:t>(address));</w:t>
      </w:r>
    </w:p>
    <w:p w14:paraId="27F2F389" w14:textId="77777777" w:rsidR="009824C4" w:rsidRDefault="009824C4" w:rsidP="009824C4">
      <w:pPr>
        <w:pStyle w:val="a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list_file</w:t>
      </w:r>
      <w:proofErr w:type="spellEnd"/>
      <w:r>
        <w:t xml:space="preserve">, "%[^;]; %[^;]; %[^;]; %s\n", </w:t>
      </w:r>
      <w:proofErr w:type="spellStart"/>
      <w:r>
        <w:t>new_node</w:t>
      </w:r>
      <w:proofErr w:type="spellEnd"/>
      <w:r>
        <w:t xml:space="preserve">-&gt;country, </w:t>
      </w:r>
    </w:p>
    <w:p w14:paraId="2E7585C5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new_node</w:t>
      </w:r>
      <w:proofErr w:type="spellEnd"/>
      <w:r>
        <w:t xml:space="preserve">-&gt;city, </w:t>
      </w:r>
      <w:proofErr w:type="spellStart"/>
      <w:r>
        <w:t>new_node</w:t>
      </w:r>
      <w:proofErr w:type="spellEnd"/>
      <w:r>
        <w:t xml:space="preserve">-&gt;street, </w:t>
      </w:r>
      <w:proofErr w:type="spellStart"/>
      <w:r>
        <w:t>new_node</w:t>
      </w:r>
      <w:proofErr w:type="spellEnd"/>
      <w:r>
        <w:t>-&gt;</w:t>
      </w:r>
      <w:proofErr w:type="spellStart"/>
      <w:r>
        <w:t>house_num</w:t>
      </w:r>
      <w:proofErr w:type="spellEnd"/>
      <w:proofErr w:type="gramStart"/>
      <w:r>
        <w:t>);</w:t>
      </w:r>
      <w:proofErr w:type="gramEnd"/>
    </w:p>
    <w:p w14:paraId="6D99967A" w14:textId="77777777" w:rsidR="009824C4" w:rsidRDefault="009824C4" w:rsidP="009824C4">
      <w:pPr>
        <w:pStyle w:val="a"/>
      </w:pPr>
      <w:r>
        <w:t xml:space="preserve">            if (head == </w:t>
      </w:r>
      <w:proofErr w:type="spellStart"/>
      <w:r>
        <w:t>nullptr</w:t>
      </w:r>
      <w:proofErr w:type="spellEnd"/>
      <w:r>
        <w:t>) {</w:t>
      </w:r>
    </w:p>
    <w:p w14:paraId="382EC433" w14:textId="77777777" w:rsidR="009824C4" w:rsidRDefault="009824C4" w:rsidP="009824C4">
      <w:pPr>
        <w:pStyle w:val="a"/>
      </w:pPr>
      <w:r>
        <w:t xml:space="preserve">                head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7529B85C" w14:textId="77777777" w:rsidR="009824C4" w:rsidRDefault="009824C4" w:rsidP="009824C4">
      <w:pPr>
        <w:pStyle w:val="a"/>
      </w:pPr>
      <w:r>
        <w:t xml:space="preserve">                tail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5C928779" w14:textId="77777777" w:rsidR="009824C4" w:rsidRDefault="009824C4" w:rsidP="009824C4">
      <w:pPr>
        <w:pStyle w:val="a"/>
      </w:pPr>
      <w:r>
        <w:t xml:space="preserve">            }</w:t>
      </w:r>
    </w:p>
    <w:p w14:paraId="7C641614" w14:textId="77777777" w:rsidR="009824C4" w:rsidRDefault="009824C4" w:rsidP="009824C4">
      <w:pPr>
        <w:pStyle w:val="a"/>
      </w:pPr>
      <w:r>
        <w:t xml:space="preserve">            else {</w:t>
      </w:r>
    </w:p>
    <w:p w14:paraId="26AFF767" w14:textId="77777777" w:rsidR="009824C4" w:rsidRDefault="009824C4" w:rsidP="009824C4">
      <w:pPr>
        <w:pStyle w:val="a"/>
      </w:pPr>
      <w:r>
        <w:t xml:space="preserve">                tail-&gt;next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7B2E0E4" w14:textId="77777777" w:rsidR="009824C4" w:rsidRDefault="009824C4" w:rsidP="009824C4">
      <w:pPr>
        <w:pStyle w:val="a"/>
      </w:pPr>
      <w:r>
        <w:t xml:space="preserve">                </w:t>
      </w:r>
      <w:proofErr w:type="spellStart"/>
      <w:r>
        <w:t>new_node</w:t>
      </w:r>
      <w:proofErr w:type="spellEnd"/>
      <w:r>
        <w:t xml:space="preserve">-&gt;prior = </w:t>
      </w:r>
      <w:proofErr w:type="gramStart"/>
      <w:r>
        <w:t>tail;</w:t>
      </w:r>
      <w:proofErr w:type="gramEnd"/>
    </w:p>
    <w:p w14:paraId="346A66B1" w14:textId="77777777" w:rsidR="009824C4" w:rsidRDefault="009824C4" w:rsidP="009824C4">
      <w:pPr>
        <w:pStyle w:val="a"/>
      </w:pPr>
      <w:r>
        <w:t xml:space="preserve">                tail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70F2624C" w14:textId="77777777" w:rsidR="009824C4" w:rsidRDefault="009824C4" w:rsidP="009824C4">
      <w:pPr>
        <w:pStyle w:val="a"/>
      </w:pPr>
      <w:r>
        <w:t xml:space="preserve">            }</w:t>
      </w:r>
    </w:p>
    <w:p w14:paraId="1DB20130" w14:textId="77777777" w:rsidR="009824C4" w:rsidRDefault="009824C4" w:rsidP="009824C4">
      <w:pPr>
        <w:pStyle w:val="a"/>
      </w:pPr>
      <w:r>
        <w:t xml:space="preserve">        }</w:t>
      </w:r>
    </w:p>
    <w:p w14:paraId="50E4406A" w14:textId="77777777" w:rsidR="009824C4" w:rsidRDefault="009824C4" w:rsidP="009824C4">
      <w:pPr>
        <w:pStyle w:val="a"/>
      </w:pPr>
      <w:r>
        <w:t xml:space="preserve">        return {head, tail, </w:t>
      </w:r>
      <w:proofErr w:type="spellStart"/>
      <w:r>
        <w:t>list_len</w:t>
      </w:r>
      <w:proofErr w:type="spellEnd"/>
      <w:r>
        <w:t>, true</w:t>
      </w:r>
      <w:proofErr w:type="gramStart"/>
      <w:r>
        <w:t>};</w:t>
      </w:r>
      <w:proofErr w:type="gramEnd"/>
    </w:p>
    <w:p w14:paraId="5F880244" w14:textId="77777777" w:rsidR="009824C4" w:rsidRDefault="009824C4" w:rsidP="009824C4">
      <w:pPr>
        <w:pStyle w:val="a"/>
      </w:pPr>
      <w:r>
        <w:t xml:space="preserve">    }</w:t>
      </w:r>
    </w:p>
    <w:p w14:paraId="7FCBC9C9" w14:textId="77777777" w:rsidR="009824C4" w:rsidRDefault="009824C4" w:rsidP="009824C4">
      <w:pPr>
        <w:pStyle w:val="a"/>
      </w:pPr>
      <w:r>
        <w:t>}</w:t>
      </w:r>
    </w:p>
    <w:p w14:paraId="4809111D" w14:textId="77777777" w:rsidR="009824C4" w:rsidRDefault="009824C4" w:rsidP="009824C4">
      <w:pPr>
        <w:pStyle w:val="a"/>
      </w:pPr>
    </w:p>
    <w:p w14:paraId="1EE2715C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print_funcs_</w:t>
      </w:r>
      <w:proofErr w:type="gramStart"/>
      <w:r>
        <w:t>list</w:t>
      </w:r>
      <w:proofErr w:type="spellEnd"/>
      <w:r>
        <w:t>(</w:t>
      </w:r>
      <w:proofErr w:type="gramEnd"/>
      <w:r>
        <w:t>) {</w:t>
      </w:r>
    </w:p>
    <w:p w14:paraId="7EC74936" w14:textId="53F3E8C0" w:rsidR="009824C4" w:rsidRDefault="009824C4" w:rsidP="000319A7">
      <w:pPr>
        <w:pStyle w:val="a"/>
      </w:pPr>
      <w:r>
        <w:t xml:space="preserve">    </w:t>
      </w:r>
      <w:proofErr w:type="gramStart"/>
      <w:r>
        <w:t>printf(</w:t>
      </w:r>
      <w:proofErr w:type="gramEnd"/>
      <w:r>
        <w:t>"List of actions:\</w:t>
      </w:r>
      <w:proofErr w:type="spellStart"/>
      <w:r>
        <w:t>nSTOP_PROGRAM</w:t>
      </w:r>
      <w:proofErr w:type="spellEnd"/>
      <w:r>
        <w:t xml:space="preserve"> - 0\</w:t>
      </w:r>
      <w:proofErr w:type="spellStart"/>
      <w:r>
        <w:t>nPRINT_LIST</w:t>
      </w:r>
      <w:proofErr w:type="spellEnd"/>
      <w:r>
        <w:t xml:space="preserve"> - 1\</w:t>
      </w:r>
      <w:proofErr w:type="spellStart"/>
      <w:r>
        <w:t>nADD_TO_HEAD</w:t>
      </w:r>
      <w:proofErr w:type="spellEnd"/>
      <w:r>
        <w:t xml:space="preserve"> - 2\</w:t>
      </w:r>
      <w:proofErr w:type="spellStart"/>
      <w:r>
        <w:t>nADD_TO_TAIL</w:t>
      </w:r>
      <w:proofErr w:type="spellEnd"/>
      <w:r>
        <w:t xml:space="preserve"> - 3\</w:t>
      </w:r>
      <w:proofErr w:type="spellStart"/>
      <w:r>
        <w:t>nADD_NEXT_MATCH</w:t>
      </w:r>
      <w:proofErr w:type="spellEnd"/>
      <w:r>
        <w:t xml:space="preserve"> - 4\</w:t>
      </w:r>
      <w:proofErr w:type="spellStart"/>
      <w:r>
        <w:t>nADD_PRIOR_MATCH</w:t>
      </w:r>
      <w:proofErr w:type="spellEnd"/>
      <w:r>
        <w:t xml:space="preserve"> - 5\</w:t>
      </w:r>
      <w:proofErr w:type="spellStart"/>
      <w:r>
        <w:t>nADD_TO_MIDDLE</w:t>
      </w:r>
      <w:proofErr w:type="spellEnd"/>
      <w:r>
        <w:t xml:space="preserve"> - 6\</w:t>
      </w:r>
      <w:proofErr w:type="spellStart"/>
      <w:r>
        <w:t>nREMOVE_FROM_HEAD</w:t>
      </w:r>
      <w:proofErr w:type="spellEnd"/>
      <w:r>
        <w:t xml:space="preserve"> - </w:t>
      </w:r>
      <w:r>
        <w:lastRenderedPageBreak/>
        <w:t>7\</w:t>
      </w:r>
      <w:proofErr w:type="spellStart"/>
      <w:r>
        <w:t>nREMOVE_FROM_TAIL</w:t>
      </w:r>
      <w:proofErr w:type="spellEnd"/>
      <w:r>
        <w:t xml:space="preserve"> - 8\</w:t>
      </w:r>
      <w:proofErr w:type="spellStart"/>
      <w:r>
        <w:t>nREMOVE_FROM_MIDDLE</w:t>
      </w:r>
      <w:proofErr w:type="spellEnd"/>
      <w:r>
        <w:t xml:space="preserve"> - 9\</w:t>
      </w:r>
      <w:proofErr w:type="spellStart"/>
      <w:r>
        <w:t>nREMOVE_MATCH</w:t>
      </w:r>
      <w:proofErr w:type="spellEnd"/>
      <w:r>
        <w:t xml:space="preserve"> - 10\</w:t>
      </w:r>
      <w:proofErr w:type="spellStart"/>
      <w:r>
        <w:t>nREMOVE_BY_INDEX</w:t>
      </w:r>
      <w:proofErr w:type="spellEnd"/>
      <w:r>
        <w:t xml:space="preserve"> - 11\n");</w:t>
      </w:r>
    </w:p>
    <w:p w14:paraId="3E509481" w14:textId="77777777" w:rsidR="009824C4" w:rsidRDefault="009824C4" w:rsidP="009824C4">
      <w:pPr>
        <w:pStyle w:val="a"/>
      </w:pPr>
      <w:r>
        <w:t>}</w:t>
      </w:r>
    </w:p>
    <w:p w14:paraId="345DE451" w14:textId="77777777" w:rsidR="009824C4" w:rsidRDefault="009824C4" w:rsidP="009824C4">
      <w:pPr>
        <w:pStyle w:val="a"/>
      </w:pPr>
    </w:p>
    <w:p w14:paraId="110CCDE5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33439532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42BF722F" w14:textId="77777777" w:rsidR="009824C4" w:rsidRDefault="009824C4" w:rsidP="009824C4">
      <w:pPr>
        <w:pStyle w:val="a"/>
      </w:pPr>
      <w:r>
        <w:t xml:space="preserve">    int index = </w:t>
      </w:r>
      <w:proofErr w:type="gramStart"/>
      <w:r>
        <w:t>0;</w:t>
      </w:r>
      <w:proofErr w:type="gramEnd"/>
    </w:p>
    <w:p w14:paraId="458C58CE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ptr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3437A79C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"List is empty\n");</w:t>
      </w:r>
    </w:p>
    <w:p w14:paraId="5625DE2B" w14:textId="77777777" w:rsidR="009824C4" w:rsidRDefault="009824C4" w:rsidP="009824C4">
      <w:pPr>
        <w:pStyle w:val="a"/>
      </w:pPr>
      <w:r>
        <w:t xml:space="preserve">    }</w:t>
      </w:r>
    </w:p>
    <w:p w14:paraId="05C8F0F1" w14:textId="77777777" w:rsidR="009824C4" w:rsidRDefault="009824C4" w:rsidP="009824C4">
      <w:pPr>
        <w:pStyle w:val="a"/>
      </w:pPr>
      <w:r>
        <w:t xml:space="preserve">    else {</w:t>
      </w:r>
    </w:p>
    <w:p w14:paraId="08CFEE73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"Len of list: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>);</w:t>
      </w:r>
    </w:p>
    <w:p w14:paraId="2BFB5B4A" w14:textId="77777777" w:rsidR="009824C4" w:rsidRDefault="009824C4" w:rsidP="009824C4">
      <w:pPr>
        <w:pStyle w:val="a"/>
      </w:pPr>
      <w:r>
        <w:t xml:space="preserve">        while (</w:t>
      </w:r>
      <w:proofErr w:type="spellStart"/>
      <w:r>
        <w:t>ptr</w:t>
      </w:r>
      <w:proofErr w:type="spellEnd"/>
      <w:r>
        <w:t>) {</w:t>
      </w:r>
    </w:p>
    <w:p w14:paraId="64E9F17C" w14:textId="77777777" w:rsidR="009824C4" w:rsidRDefault="009824C4" w:rsidP="009824C4">
      <w:pPr>
        <w:pStyle w:val="a"/>
      </w:pPr>
      <w:r>
        <w:t xml:space="preserve">            </w:t>
      </w:r>
      <w:proofErr w:type="gramStart"/>
      <w:r>
        <w:t>printf(</w:t>
      </w:r>
      <w:proofErr w:type="gramEnd"/>
      <w:r>
        <w:t xml:space="preserve">"%d: %s; %s; %s; %s\n", index, </w:t>
      </w:r>
      <w:proofErr w:type="spellStart"/>
      <w:r>
        <w:t>ptr</w:t>
      </w:r>
      <w:proofErr w:type="spellEnd"/>
      <w:r>
        <w:t xml:space="preserve">-&gt;country, </w:t>
      </w:r>
      <w:proofErr w:type="spellStart"/>
      <w:r>
        <w:t>ptr</w:t>
      </w:r>
      <w:proofErr w:type="spellEnd"/>
      <w:r>
        <w:t xml:space="preserve">-&gt;city, </w:t>
      </w:r>
      <w:proofErr w:type="spellStart"/>
      <w:r>
        <w:t>ptr</w:t>
      </w:r>
      <w:proofErr w:type="spellEnd"/>
      <w:r>
        <w:t xml:space="preserve">-&gt;street, </w:t>
      </w:r>
      <w:proofErr w:type="spellStart"/>
      <w:r>
        <w:t>ptr</w:t>
      </w:r>
      <w:proofErr w:type="spellEnd"/>
      <w:r>
        <w:t>-&gt;</w:t>
      </w:r>
      <w:proofErr w:type="spellStart"/>
      <w:r>
        <w:t>house_num</w:t>
      </w:r>
      <w:proofErr w:type="spellEnd"/>
      <w:r>
        <w:t>);</w:t>
      </w:r>
    </w:p>
    <w:p w14:paraId="7DE20673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631E52E6" w14:textId="77777777" w:rsidR="009824C4" w:rsidRDefault="009824C4" w:rsidP="009824C4">
      <w:pPr>
        <w:pStyle w:val="a"/>
      </w:pPr>
      <w:r>
        <w:t xml:space="preserve">            index+</w:t>
      </w:r>
      <w:proofErr w:type="gramStart"/>
      <w:r>
        <w:t>+;</w:t>
      </w:r>
      <w:proofErr w:type="gramEnd"/>
    </w:p>
    <w:p w14:paraId="1D5F3BC4" w14:textId="77777777" w:rsidR="009824C4" w:rsidRDefault="009824C4" w:rsidP="009824C4">
      <w:pPr>
        <w:pStyle w:val="a"/>
      </w:pPr>
      <w:r>
        <w:t xml:space="preserve">        }</w:t>
      </w:r>
    </w:p>
    <w:p w14:paraId="69848B7E" w14:textId="77777777" w:rsidR="009824C4" w:rsidRDefault="009824C4" w:rsidP="009824C4">
      <w:pPr>
        <w:pStyle w:val="a"/>
      </w:pPr>
      <w:r>
        <w:t xml:space="preserve">    }</w:t>
      </w:r>
    </w:p>
    <w:p w14:paraId="1CE850F2" w14:textId="77777777" w:rsidR="009824C4" w:rsidRDefault="009824C4" w:rsidP="009824C4">
      <w:pPr>
        <w:pStyle w:val="a"/>
      </w:pPr>
      <w:r>
        <w:t>}</w:t>
      </w:r>
    </w:p>
    <w:p w14:paraId="1776042C" w14:textId="77777777" w:rsidR="009824C4" w:rsidRDefault="009824C4" w:rsidP="009824C4">
      <w:pPr>
        <w:pStyle w:val="a"/>
      </w:pPr>
    </w:p>
    <w:p w14:paraId="258ABE90" w14:textId="77777777" w:rsidR="009824C4" w:rsidRDefault="009824C4" w:rsidP="009824C4">
      <w:pPr>
        <w:pStyle w:val="a"/>
      </w:pPr>
      <w:r>
        <w:t xml:space="preserve">address* </w:t>
      </w:r>
      <w:proofErr w:type="spellStart"/>
      <w:r>
        <w:t>get_user_</w:t>
      </w:r>
      <w:proofErr w:type="gramStart"/>
      <w:r>
        <w:t>node</w:t>
      </w:r>
      <w:proofErr w:type="spellEnd"/>
      <w:r>
        <w:t>(</w:t>
      </w:r>
      <w:proofErr w:type="gramEnd"/>
      <w:r>
        <w:t>) {</w:t>
      </w:r>
    </w:p>
    <w:p w14:paraId="56BD6517" w14:textId="77777777" w:rsidR="009824C4" w:rsidRDefault="009824C4" w:rsidP="009824C4">
      <w:pPr>
        <w:pStyle w:val="a"/>
      </w:pPr>
      <w:r>
        <w:t xml:space="preserve">    address* node = (address*) </w:t>
      </w:r>
      <w:proofErr w:type="gramStart"/>
      <w:r>
        <w:t>calloc(</w:t>
      </w:r>
      <w:proofErr w:type="gramEnd"/>
      <w:r>
        <w:t xml:space="preserve">1, </w:t>
      </w:r>
      <w:proofErr w:type="spellStart"/>
      <w:r>
        <w:t>sizeof</w:t>
      </w:r>
      <w:proofErr w:type="spellEnd"/>
      <w:r>
        <w:t>(address));</w:t>
      </w:r>
    </w:p>
    <w:p w14:paraId="3ADC07D6" w14:textId="77777777" w:rsidR="009824C4" w:rsidRDefault="009824C4" w:rsidP="009824C4">
      <w:pPr>
        <w:pStyle w:val="a"/>
      </w:pPr>
      <w:r>
        <w:t xml:space="preserve">    scanf("\n</w:t>
      </w:r>
      <w:proofErr w:type="gramStart"/>
      <w:r>
        <w:t>%[</w:t>
      </w:r>
      <w:proofErr w:type="gramEnd"/>
      <w:r>
        <w:t>^;]; %[^;]; %[^;]; %[^\n]", node-&gt;country, node-&gt;city, node-&gt;street, node-&gt;</w:t>
      </w:r>
      <w:proofErr w:type="spellStart"/>
      <w:r>
        <w:t>house_num</w:t>
      </w:r>
      <w:proofErr w:type="spellEnd"/>
      <w:r>
        <w:t>);</w:t>
      </w:r>
    </w:p>
    <w:p w14:paraId="26256679" w14:textId="77777777" w:rsidR="009824C4" w:rsidRDefault="009824C4" w:rsidP="009824C4">
      <w:pPr>
        <w:pStyle w:val="a"/>
      </w:pPr>
      <w:r>
        <w:t xml:space="preserve">    while (</w:t>
      </w:r>
      <w:proofErr w:type="gramStart"/>
      <w:r>
        <w:t>getchar(</w:t>
      </w:r>
      <w:proofErr w:type="gramEnd"/>
      <w:r>
        <w:t>) != '\n');</w:t>
      </w:r>
    </w:p>
    <w:p w14:paraId="03D8FF9C" w14:textId="77777777" w:rsidR="009824C4" w:rsidRDefault="009824C4" w:rsidP="009824C4">
      <w:pPr>
        <w:pStyle w:val="a"/>
      </w:pPr>
      <w:r>
        <w:t xml:space="preserve">    return </w:t>
      </w:r>
      <w:proofErr w:type="gramStart"/>
      <w:r>
        <w:t>node;</w:t>
      </w:r>
      <w:proofErr w:type="gramEnd"/>
    </w:p>
    <w:p w14:paraId="36D2BA5F" w14:textId="77777777" w:rsidR="009824C4" w:rsidRDefault="009824C4" w:rsidP="009824C4">
      <w:pPr>
        <w:pStyle w:val="a"/>
      </w:pPr>
      <w:r>
        <w:t>}</w:t>
      </w:r>
    </w:p>
    <w:p w14:paraId="4D4498EA" w14:textId="77777777" w:rsidR="009824C4" w:rsidRDefault="009824C4" w:rsidP="009824C4">
      <w:pPr>
        <w:pStyle w:val="a"/>
      </w:pPr>
    </w:p>
    <w:p w14:paraId="5BAB3102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, address* prior, address* next) {</w:t>
      </w:r>
    </w:p>
    <w:p w14:paraId="5183F80F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printf(</w:t>
      </w:r>
      <w:proofErr w:type="gramEnd"/>
      <w:r>
        <w:t>"Enter new node:\n");</w:t>
      </w:r>
    </w:p>
    <w:p w14:paraId="4ED04B96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27F0A82A" w14:textId="77777777" w:rsidR="009824C4" w:rsidRDefault="009824C4" w:rsidP="009824C4">
      <w:pPr>
        <w:pStyle w:val="a"/>
      </w:pPr>
    </w:p>
    <w:p w14:paraId="56701199" w14:textId="355250A7" w:rsidR="009824C4" w:rsidRDefault="009824C4" w:rsidP="009824C4">
      <w:pPr>
        <w:pStyle w:val="a"/>
      </w:pPr>
      <w:r>
        <w:t xml:space="preserve">    if (prior == </w:t>
      </w:r>
      <w:proofErr w:type="spellStart"/>
      <w:r>
        <w:t>nullptr</w:t>
      </w:r>
      <w:proofErr w:type="spellEnd"/>
      <w:r>
        <w:t xml:space="preserve"> &amp;&amp; next == </w:t>
      </w:r>
      <w:proofErr w:type="spellStart"/>
      <w:r>
        <w:t>nullptr</w:t>
      </w:r>
      <w:proofErr w:type="spellEnd"/>
      <w:r>
        <w:t>)</w:t>
      </w:r>
      <w:r w:rsidR="00F7018B" w:rsidRPr="00F7018B">
        <w:t xml:space="preserve"> </w:t>
      </w:r>
      <w:r w:rsidR="00F7018B">
        <w:t>{</w:t>
      </w:r>
    </w:p>
    <w:p w14:paraId="245FF938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-&gt;head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10E89CA2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-&gt;tail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6CDAAAC" w14:textId="77777777" w:rsidR="009824C4" w:rsidRDefault="009824C4" w:rsidP="009824C4">
      <w:pPr>
        <w:pStyle w:val="a"/>
      </w:pPr>
      <w:r>
        <w:t xml:space="preserve">    }</w:t>
      </w:r>
    </w:p>
    <w:p w14:paraId="5B196EAF" w14:textId="31ECF8E6" w:rsidR="009824C4" w:rsidRDefault="009824C4" w:rsidP="009824C4">
      <w:pPr>
        <w:pStyle w:val="a"/>
      </w:pPr>
      <w:r>
        <w:t xml:space="preserve">    else if (prior == </w:t>
      </w:r>
      <w:proofErr w:type="spellStart"/>
      <w:r>
        <w:t>nullptr</w:t>
      </w:r>
      <w:proofErr w:type="spellEnd"/>
      <w:r>
        <w:t>) {</w:t>
      </w:r>
    </w:p>
    <w:p w14:paraId="79B8267B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-&gt;head-&gt;prior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28A94701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0115B0D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-&gt;head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382D8916" w14:textId="77777777" w:rsidR="009824C4" w:rsidRDefault="009824C4" w:rsidP="009824C4">
      <w:pPr>
        <w:pStyle w:val="a"/>
      </w:pPr>
      <w:r>
        <w:t xml:space="preserve">    }</w:t>
      </w:r>
    </w:p>
    <w:p w14:paraId="45F0E331" w14:textId="5A1A6929" w:rsidR="009824C4" w:rsidRDefault="009824C4" w:rsidP="009824C4">
      <w:pPr>
        <w:pStyle w:val="a"/>
      </w:pPr>
      <w:r>
        <w:t xml:space="preserve">    else if (next == </w:t>
      </w:r>
      <w:proofErr w:type="spellStart"/>
      <w:r>
        <w:t>nullptr</w:t>
      </w:r>
      <w:proofErr w:type="spellEnd"/>
      <w:r>
        <w:t>) {</w:t>
      </w:r>
    </w:p>
    <w:p w14:paraId="454897B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-&gt;tail-&gt;next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0CF0CA7B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new_node</w:t>
      </w:r>
      <w:proofErr w:type="spellEnd"/>
      <w:r>
        <w:t xml:space="preserve">-&gt;prior = </w:t>
      </w:r>
      <w:proofErr w:type="spellStart"/>
      <w:r>
        <w:t>list_address</w:t>
      </w:r>
      <w:proofErr w:type="spellEnd"/>
      <w:r>
        <w:t>-&gt;</w:t>
      </w:r>
      <w:proofErr w:type="gramStart"/>
      <w:r>
        <w:t>tail;</w:t>
      </w:r>
      <w:proofErr w:type="gramEnd"/>
    </w:p>
    <w:p w14:paraId="0C948E5A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-&gt;tail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3A25D8FB" w14:textId="77777777" w:rsidR="009824C4" w:rsidRDefault="009824C4" w:rsidP="009824C4">
      <w:pPr>
        <w:pStyle w:val="a"/>
      </w:pPr>
      <w:r>
        <w:t xml:space="preserve">    }</w:t>
      </w:r>
    </w:p>
    <w:p w14:paraId="5901D732" w14:textId="77777777" w:rsidR="009824C4" w:rsidRDefault="009824C4" w:rsidP="009824C4">
      <w:pPr>
        <w:pStyle w:val="a"/>
      </w:pPr>
      <w:r>
        <w:t xml:space="preserve">    else {</w:t>
      </w:r>
    </w:p>
    <w:p w14:paraId="36A973FA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new_node</w:t>
      </w:r>
      <w:proofErr w:type="spellEnd"/>
      <w:r>
        <w:t xml:space="preserve">-&gt;prior = </w:t>
      </w:r>
      <w:proofErr w:type="gramStart"/>
      <w:r>
        <w:t>prior;</w:t>
      </w:r>
      <w:proofErr w:type="gramEnd"/>
    </w:p>
    <w:p w14:paraId="1DD31D5B" w14:textId="77777777" w:rsidR="009824C4" w:rsidRDefault="009824C4" w:rsidP="009824C4">
      <w:pPr>
        <w:pStyle w:val="a"/>
      </w:pPr>
      <w:r>
        <w:t xml:space="preserve">        prior-&gt;next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4719F63D" w14:textId="77777777" w:rsidR="009824C4" w:rsidRDefault="009824C4" w:rsidP="009824C4">
      <w:pPr>
        <w:pStyle w:val="a"/>
      </w:pPr>
      <w:r>
        <w:lastRenderedPageBreak/>
        <w:t xml:space="preserve">        </w:t>
      </w:r>
      <w:proofErr w:type="spellStart"/>
      <w:r>
        <w:t>new_node</w:t>
      </w:r>
      <w:proofErr w:type="spellEnd"/>
      <w:r>
        <w:t xml:space="preserve">-&gt;next = </w:t>
      </w:r>
      <w:proofErr w:type="gramStart"/>
      <w:r>
        <w:t>next;</w:t>
      </w:r>
      <w:proofErr w:type="gramEnd"/>
    </w:p>
    <w:p w14:paraId="4A085541" w14:textId="77777777" w:rsidR="009824C4" w:rsidRDefault="009824C4" w:rsidP="009824C4">
      <w:pPr>
        <w:pStyle w:val="a"/>
      </w:pPr>
      <w:r>
        <w:t xml:space="preserve">        next-&gt;prior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3CBB8950" w14:textId="77777777" w:rsidR="009824C4" w:rsidRDefault="009824C4" w:rsidP="009824C4">
      <w:pPr>
        <w:pStyle w:val="a"/>
      </w:pPr>
      <w:r>
        <w:t xml:space="preserve">    }</w:t>
      </w:r>
    </w:p>
    <w:p w14:paraId="018F8EB8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B62D559" w14:textId="77777777" w:rsidR="009824C4" w:rsidRDefault="009824C4" w:rsidP="009824C4">
      <w:pPr>
        <w:pStyle w:val="a"/>
      </w:pPr>
      <w:r>
        <w:t>}</w:t>
      </w:r>
    </w:p>
    <w:p w14:paraId="199FB37E" w14:textId="77777777" w:rsidR="009824C4" w:rsidRDefault="009824C4" w:rsidP="009824C4">
      <w:pPr>
        <w:pStyle w:val="a"/>
      </w:pPr>
    </w:p>
    <w:p w14:paraId="1EB5A70B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 xml:space="preserve">, address* </w:t>
      </w:r>
      <w:proofErr w:type="spellStart"/>
      <w:r>
        <w:t>curr</w:t>
      </w:r>
      <w:proofErr w:type="spellEnd"/>
      <w:r>
        <w:t>) {</w:t>
      </w:r>
    </w:p>
    <w:p w14:paraId="39D6024D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2230B61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"List is empty. Operation cannot be performed\n"</w:t>
      </w:r>
      <w:proofErr w:type="gramStart"/>
      <w:r>
        <w:t>);</w:t>
      </w:r>
      <w:proofErr w:type="gramEnd"/>
    </w:p>
    <w:p w14:paraId="7578660C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return;</w:t>
      </w:r>
      <w:proofErr w:type="gramEnd"/>
    </w:p>
    <w:p w14:paraId="26EFC416" w14:textId="77777777" w:rsidR="009824C4" w:rsidRDefault="009824C4" w:rsidP="009824C4">
      <w:pPr>
        <w:pStyle w:val="a"/>
      </w:pPr>
      <w:r>
        <w:t xml:space="preserve">    }</w:t>
      </w:r>
    </w:p>
    <w:p w14:paraId="57423EDB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curr</w:t>
      </w:r>
      <w:proofErr w:type="spellEnd"/>
      <w:r>
        <w:t xml:space="preserve">-&gt;prior ==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 xml:space="preserve">-&gt;next == </w:t>
      </w:r>
      <w:proofErr w:type="spellStart"/>
      <w:r>
        <w:t>nullptr</w:t>
      </w:r>
      <w:proofErr w:type="spellEnd"/>
      <w:r>
        <w:t>) {</w:t>
      </w:r>
    </w:p>
    <w:p w14:paraId="2372409C" w14:textId="77777777" w:rsidR="009824C4" w:rsidRDefault="009824C4" w:rsidP="009824C4">
      <w:pPr>
        <w:pStyle w:val="a"/>
      </w:pPr>
      <w:r>
        <w:t xml:space="preserve">        if (</w:t>
      </w:r>
      <w:proofErr w:type="spellStart"/>
      <w:r>
        <w:t>list_address</w:t>
      </w:r>
      <w:proofErr w:type="spellEnd"/>
      <w:r>
        <w:t>-&gt;</w:t>
      </w:r>
      <w:proofErr w:type="spellStart"/>
      <w:r>
        <w:t>is_work</w:t>
      </w:r>
      <w:proofErr w:type="spellEnd"/>
      <w:r>
        <w:t>) {</w:t>
      </w:r>
    </w:p>
    <w:p w14:paraId="71256D78" w14:textId="77777777" w:rsidR="009824C4" w:rsidRDefault="009824C4" w:rsidP="009824C4">
      <w:pPr>
        <w:pStyle w:val="a"/>
      </w:pPr>
      <w:r>
        <w:t xml:space="preserve">            </w:t>
      </w:r>
      <w:proofErr w:type="gramStart"/>
      <w:r>
        <w:t>printf(</w:t>
      </w:r>
      <w:proofErr w:type="gramEnd"/>
      <w:r>
        <w:t>"Last item in the list is deleted\n");</w:t>
      </w:r>
    </w:p>
    <w:p w14:paraId="43E59BC4" w14:textId="77777777" w:rsidR="009824C4" w:rsidRDefault="009824C4" w:rsidP="009824C4">
      <w:pPr>
        <w:pStyle w:val="a"/>
      </w:pPr>
      <w:r>
        <w:t xml:space="preserve">        }</w:t>
      </w:r>
    </w:p>
    <w:p w14:paraId="5A957BC1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3B974E1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-&gt;tail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CC5A670" w14:textId="77777777" w:rsidR="009824C4" w:rsidRDefault="009824C4" w:rsidP="009824C4">
      <w:pPr>
        <w:pStyle w:val="a"/>
      </w:pPr>
      <w:r>
        <w:t xml:space="preserve">    }</w:t>
      </w:r>
    </w:p>
    <w:p w14:paraId="758F1A8F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curr</w:t>
      </w:r>
      <w:proofErr w:type="spellEnd"/>
      <w:r>
        <w:t xml:space="preserve">-&gt;prior == </w:t>
      </w:r>
      <w:proofErr w:type="spellStart"/>
      <w:r>
        <w:t>nullptr</w:t>
      </w:r>
      <w:proofErr w:type="spellEnd"/>
      <w:r>
        <w:t>) {</w:t>
      </w:r>
    </w:p>
    <w:p w14:paraId="0DFAD42B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</w:t>
      </w:r>
      <w:proofErr w:type="spellEnd"/>
      <w:r>
        <w:t xml:space="preserve">-&gt;next-&gt;prior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AAA1E9B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-&gt;head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1B6507DD" w14:textId="77777777" w:rsidR="009824C4" w:rsidRDefault="009824C4" w:rsidP="009824C4">
      <w:pPr>
        <w:pStyle w:val="a"/>
      </w:pPr>
      <w:r>
        <w:t xml:space="preserve">    }</w:t>
      </w:r>
    </w:p>
    <w:p w14:paraId="0DEB5DD0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curr</w:t>
      </w:r>
      <w:proofErr w:type="spellEnd"/>
      <w:r>
        <w:t xml:space="preserve">-&gt;next == </w:t>
      </w:r>
      <w:proofErr w:type="spellStart"/>
      <w:r>
        <w:t>nullptr</w:t>
      </w:r>
      <w:proofErr w:type="spellEnd"/>
      <w:r>
        <w:t>) {</w:t>
      </w:r>
    </w:p>
    <w:p w14:paraId="197AB4B4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</w:t>
      </w:r>
      <w:proofErr w:type="spellEnd"/>
      <w:r>
        <w:t xml:space="preserve">-&gt;prior-&gt;next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3732374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list_address</w:t>
      </w:r>
      <w:proofErr w:type="spellEnd"/>
      <w:r>
        <w:t xml:space="preserve">-&gt;tail = </w:t>
      </w:r>
      <w:proofErr w:type="spellStart"/>
      <w:r>
        <w:t>curr</w:t>
      </w:r>
      <w:proofErr w:type="spellEnd"/>
      <w:r>
        <w:t>-&gt;</w:t>
      </w:r>
      <w:proofErr w:type="gramStart"/>
      <w:r>
        <w:t>prior;</w:t>
      </w:r>
      <w:proofErr w:type="gramEnd"/>
    </w:p>
    <w:p w14:paraId="4323C63F" w14:textId="77777777" w:rsidR="009824C4" w:rsidRDefault="009824C4" w:rsidP="009824C4">
      <w:pPr>
        <w:pStyle w:val="a"/>
      </w:pPr>
      <w:r>
        <w:t xml:space="preserve">    }</w:t>
      </w:r>
    </w:p>
    <w:p w14:paraId="4E794610" w14:textId="77777777" w:rsidR="009824C4" w:rsidRDefault="009824C4" w:rsidP="009824C4">
      <w:pPr>
        <w:pStyle w:val="a"/>
      </w:pPr>
      <w:r>
        <w:t xml:space="preserve">    else {</w:t>
      </w:r>
    </w:p>
    <w:p w14:paraId="1D81B239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</w:t>
      </w:r>
      <w:proofErr w:type="spellEnd"/>
      <w:r>
        <w:t xml:space="preserve">-&gt;next-&gt;prior = </w:t>
      </w:r>
      <w:proofErr w:type="spellStart"/>
      <w:r>
        <w:t>curr</w:t>
      </w:r>
      <w:proofErr w:type="spellEnd"/>
      <w:r>
        <w:t>-&gt;</w:t>
      </w:r>
      <w:proofErr w:type="gramStart"/>
      <w:r>
        <w:t>prior;</w:t>
      </w:r>
      <w:proofErr w:type="gramEnd"/>
    </w:p>
    <w:p w14:paraId="139F0974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</w:t>
      </w:r>
      <w:proofErr w:type="spellEnd"/>
      <w:r>
        <w:t xml:space="preserve">-&gt;prior-&gt;next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573A6B53" w14:textId="77777777" w:rsidR="009824C4" w:rsidRDefault="009824C4" w:rsidP="009824C4">
      <w:pPr>
        <w:pStyle w:val="a"/>
      </w:pPr>
      <w:r>
        <w:t xml:space="preserve">    }</w:t>
      </w:r>
    </w:p>
    <w:p w14:paraId="7734343A" w14:textId="77777777" w:rsidR="009824C4" w:rsidRDefault="009824C4" w:rsidP="009824C4">
      <w:pPr>
        <w:pStyle w:val="a"/>
      </w:pPr>
      <w:r>
        <w:t xml:space="preserve">    free(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28C4968C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18D04DE8" w14:textId="77777777" w:rsidR="009824C4" w:rsidRDefault="009824C4" w:rsidP="009824C4">
      <w:pPr>
        <w:pStyle w:val="a"/>
      </w:pPr>
      <w:r>
        <w:t>}</w:t>
      </w:r>
    </w:p>
    <w:p w14:paraId="0A4976FB" w14:textId="77777777" w:rsidR="009824C4" w:rsidRDefault="009824C4" w:rsidP="009824C4">
      <w:pPr>
        <w:pStyle w:val="a"/>
      </w:pPr>
    </w:p>
    <w:p w14:paraId="3F66296A" w14:textId="77777777" w:rsidR="009824C4" w:rsidRDefault="009824C4" w:rsidP="009824C4">
      <w:pPr>
        <w:pStyle w:val="a"/>
      </w:pPr>
      <w:r>
        <w:t xml:space="preserve">address* </w:t>
      </w:r>
      <w:proofErr w:type="spellStart"/>
      <w:r>
        <w:t>search_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4D4FA41E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printf(</w:t>
      </w:r>
      <w:proofErr w:type="gramEnd"/>
      <w:r>
        <w:t>"Enter in the string you're looking for:\n");</w:t>
      </w:r>
    </w:p>
    <w:p w14:paraId="03580039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searched_node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620D3EB5" w14:textId="77777777" w:rsidR="009824C4" w:rsidRDefault="009824C4" w:rsidP="009824C4">
      <w:pPr>
        <w:pStyle w:val="a"/>
      </w:pPr>
      <w:r>
        <w:t xml:space="preserve">    </w:t>
      </w:r>
    </w:p>
    <w:p w14:paraId="312B81D8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min_diff</w:t>
      </w:r>
      <w:proofErr w:type="spellEnd"/>
      <w:r>
        <w:t xml:space="preserve"> = </w:t>
      </w:r>
      <w:proofErr w:type="gramStart"/>
      <w:r>
        <w:t>140;</w:t>
      </w:r>
      <w:proofErr w:type="gramEnd"/>
    </w:p>
    <w:p w14:paraId="6D20F802" w14:textId="77777777" w:rsidR="009824C4" w:rsidRDefault="009824C4" w:rsidP="009824C4">
      <w:pPr>
        <w:pStyle w:val="a"/>
      </w:pPr>
      <w:r>
        <w:t xml:space="preserve">    address* </w:t>
      </w:r>
      <w:proofErr w:type="gramStart"/>
      <w:r>
        <w:t>matched;</w:t>
      </w:r>
      <w:proofErr w:type="gramEnd"/>
    </w:p>
    <w:p w14:paraId="24D75BF1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curr_diff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EEDFB9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0B09BEBC" w14:textId="77777777" w:rsidR="009824C4" w:rsidRDefault="009824C4" w:rsidP="009824C4">
      <w:pPr>
        <w:pStyle w:val="a"/>
      </w:pPr>
      <w:r>
        <w:t xml:space="preserve">    </w:t>
      </w:r>
    </w:p>
    <w:p w14:paraId="0FE6F5F6" w14:textId="77777777" w:rsidR="009824C4" w:rsidRDefault="009824C4" w:rsidP="009824C4">
      <w:pPr>
        <w:pStyle w:val="a"/>
      </w:pPr>
      <w:r>
        <w:t xml:space="preserve">    while (</w:t>
      </w:r>
      <w:proofErr w:type="spellStart"/>
      <w:r>
        <w:t>ptr</w:t>
      </w:r>
      <w:proofErr w:type="spellEnd"/>
      <w:r>
        <w:t>) {</w:t>
      </w:r>
    </w:p>
    <w:p w14:paraId="2A7692AB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curr_diff</w:t>
      </w:r>
      <w:proofErr w:type="spellEnd"/>
      <w:r>
        <w:t xml:space="preserve"> += </w:t>
      </w:r>
      <w:proofErr w:type="spellStart"/>
      <w:r>
        <w:t>compare_strings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-&gt;country, </w:t>
      </w:r>
      <w:proofErr w:type="spellStart"/>
      <w:r>
        <w:t>searched_node</w:t>
      </w:r>
      <w:proofErr w:type="spellEnd"/>
      <w:r>
        <w:t>-&gt;country</w:t>
      </w:r>
      <w:proofErr w:type="gramStart"/>
      <w:r>
        <w:t>);</w:t>
      </w:r>
      <w:proofErr w:type="gramEnd"/>
    </w:p>
    <w:p w14:paraId="21E57BB8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curr_diff</w:t>
      </w:r>
      <w:proofErr w:type="spellEnd"/>
      <w:r>
        <w:t xml:space="preserve"> += </w:t>
      </w:r>
      <w:proofErr w:type="spellStart"/>
      <w:r>
        <w:t>compare_strings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-&gt;city, </w:t>
      </w:r>
      <w:proofErr w:type="spellStart"/>
      <w:r>
        <w:t>searched_node</w:t>
      </w:r>
      <w:proofErr w:type="spellEnd"/>
      <w:r>
        <w:t>-&gt;city</w:t>
      </w:r>
      <w:proofErr w:type="gramStart"/>
      <w:r>
        <w:t>);</w:t>
      </w:r>
      <w:proofErr w:type="gramEnd"/>
    </w:p>
    <w:p w14:paraId="7BC81443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curr_diff</w:t>
      </w:r>
      <w:proofErr w:type="spellEnd"/>
      <w:r>
        <w:t xml:space="preserve"> += </w:t>
      </w:r>
      <w:proofErr w:type="spellStart"/>
      <w:r>
        <w:t>compare_strings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-&gt;street, </w:t>
      </w:r>
      <w:proofErr w:type="spellStart"/>
      <w:r>
        <w:t>searched_node</w:t>
      </w:r>
      <w:proofErr w:type="spellEnd"/>
      <w:r>
        <w:t>-&gt;street</w:t>
      </w:r>
      <w:proofErr w:type="gramStart"/>
      <w:r>
        <w:t>);</w:t>
      </w:r>
      <w:proofErr w:type="gramEnd"/>
    </w:p>
    <w:p w14:paraId="45BE470D" w14:textId="77777777" w:rsidR="009824C4" w:rsidRDefault="009824C4" w:rsidP="009824C4">
      <w:pPr>
        <w:pStyle w:val="a"/>
      </w:pPr>
      <w:r>
        <w:lastRenderedPageBreak/>
        <w:t xml:space="preserve">        </w:t>
      </w:r>
      <w:proofErr w:type="spellStart"/>
      <w:r>
        <w:t>curr_diff</w:t>
      </w:r>
      <w:proofErr w:type="spellEnd"/>
      <w:r>
        <w:t xml:space="preserve"> += </w:t>
      </w:r>
      <w:proofErr w:type="spellStart"/>
      <w:r>
        <w:t>compare_strings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house_num</w:t>
      </w:r>
      <w:proofErr w:type="spellEnd"/>
      <w:r>
        <w:t xml:space="preserve">, </w:t>
      </w:r>
      <w:proofErr w:type="spellStart"/>
      <w:r>
        <w:t>searched_node</w:t>
      </w:r>
      <w:proofErr w:type="spellEnd"/>
      <w:r>
        <w:t>-&gt;</w:t>
      </w:r>
      <w:proofErr w:type="spellStart"/>
      <w:r>
        <w:t>house_num</w:t>
      </w:r>
      <w:proofErr w:type="spellEnd"/>
      <w:proofErr w:type="gramStart"/>
      <w:r>
        <w:t>);</w:t>
      </w:r>
      <w:proofErr w:type="gramEnd"/>
    </w:p>
    <w:p w14:paraId="2FB8892D" w14:textId="77777777" w:rsidR="009824C4" w:rsidRDefault="009824C4" w:rsidP="009824C4">
      <w:pPr>
        <w:pStyle w:val="a"/>
      </w:pPr>
      <w:r>
        <w:t xml:space="preserve">        if (</w:t>
      </w:r>
      <w:proofErr w:type="spellStart"/>
      <w:r>
        <w:t>curr_diff</w:t>
      </w:r>
      <w:proofErr w:type="spellEnd"/>
      <w:r>
        <w:t xml:space="preserve"> == 0) {</w:t>
      </w:r>
    </w:p>
    <w:p w14:paraId="557359D0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min_diff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4971EE" w14:textId="77777777" w:rsidR="009824C4" w:rsidRDefault="009824C4" w:rsidP="009824C4">
      <w:pPr>
        <w:pStyle w:val="a"/>
      </w:pPr>
      <w:r>
        <w:t xml:space="preserve">            matched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DA48A7C" w14:textId="77777777" w:rsidR="009824C4" w:rsidRDefault="009824C4" w:rsidP="009824C4">
      <w:pPr>
        <w:pStyle w:val="a"/>
      </w:pPr>
      <w:r>
        <w:t xml:space="preserve">            </w:t>
      </w:r>
      <w:proofErr w:type="gramStart"/>
      <w:r>
        <w:t>break;</w:t>
      </w:r>
      <w:proofErr w:type="gramEnd"/>
    </w:p>
    <w:p w14:paraId="1C61746A" w14:textId="77777777" w:rsidR="009824C4" w:rsidRDefault="009824C4" w:rsidP="009824C4">
      <w:pPr>
        <w:pStyle w:val="a"/>
      </w:pPr>
      <w:r>
        <w:t xml:space="preserve">        }</w:t>
      </w:r>
    </w:p>
    <w:p w14:paraId="61BBD747" w14:textId="77777777" w:rsidR="009824C4" w:rsidRDefault="009824C4" w:rsidP="009824C4">
      <w:pPr>
        <w:pStyle w:val="a"/>
      </w:pPr>
      <w:r>
        <w:t xml:space="preserve">        else if (</w:t>
      </w:r>
      <w:proofErr w:type="spellStart"/>
      <w:r>
        <w:t>curr_diff</w:t>
      </w:r>
      <w:proofErr w:type="spellEnd"/>
      <w:r>
        <w:t xml:space="preserve"> &lt; </w:t>
      </w:r>
      <w:proofErr w:type="spellStart"/>
      <w:r>
        <w:t>min_diff</w:t>
      </w:r>
      <w:proofErr w:type="spellEnd"/>
      <w:r>
        <w:t>) {</w:t>
      </w:r>
    </w:p>
    <w:p w14:paraId="7E3EB7A6" w14:textId="77777777" w:rsidR="009824C4" w:rsidRDefault="009824C4" w:rsidP="009824C4">
      <w:pPr>
        <w:pStyle w:val="a"/>
      </w:pPr>
      <w:r>
        <w:t xml:space="preserve">            matched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7185AFB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min_diff</w:t>
      </w:r>
      <w:proofErr w:type="spellEnd"/>
      <w:r>
        <w:t xml:space="preserve"> = </w:t>
      </w:r>
      <w:proofErr w:type="spellStart"/>
      <w:r>
        <w:t>curr_</w:t>
      </w:r>
      <w:proofErr w:type="gramStart"/>
      <w:r>
        <w:t>diff</w:t>
      </w:r>
      <w:proofErr w:type="spellEnd"/>
      <w:r>
        <w:t>;</w:t>
      </w:r>
      <w:proofErr w:type="gramEnd"/>
    </w:p>
    <w:p w14:paraId="0C673CCF" w14:textId="77777777" w:rsidR="009824C4" w:rsidRDefault="009824C4" w:rsidP="009824C4">
      <w:pPr>
        <w:pStyle w:val="a"/>
      </w:pPr>
      <w:r>
        <w:t xml:space="preserve">        }</w:t>
      </w:r>
    </w:p>
    <w:p w14:paraId="6F947AB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curr_diff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E3463B9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2AE26E53" w14:textId="77777777" w:rsidR="009824C4" w:rsidRDefault="009824C4" w:rsidP="009824C4">
      <w:pPr>
        <w:pStyle w:val="a"/>
      </w:pPr>
      <w:r>
        <w:t xml:space="preserve">    }</w:t>
      </w:r>
    </w:p>
    <w:p w14:paraId="4BAF2FE2" w14:textId="77777777" w:rsidR="009824C4" w:rsidRDefault="009824C4" w:rsidP="009824C4">
      <w:pPr>
        <w:pStyle w:val="a"/>
      </w:pPr>
      <w:r>
        <w:t xml:space="preserve">    free(</w:t>
      </w:r>
      <w:proofErr w:type="spellStart"/>
      <w:r>
        <w:t>searched_node</w:t>
      </w:r>
      <w:proofErr w:type="spellEnd"/>
      <w:proofErr w:type="gramStart"/>
      <w:r>
        <w:t>);</w:t>
      </w:r>
      <w:proofErr w:type="gramEnd"/>
    </w:p>
    <w:p w14:paraId="1ACCC0C1" w14:textId="77777777" w:rsidR="009824C4" w:rsidRDefault="009824C4" w:rsidP="009824C4">
      <w:pPr>
        <w:pStyle w:val="a"/>
      </w:pPr>
    </w:p>
    <w:p w14:paraId="3C0B62D0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min_diff</w:t>
      </w:r>
      <w:proofErr w:type="spellEnd"/>
      <w:r>
        <w:t xml:space="preserve"> == 0) {</w:t>
      </w:r>
    </w:p>
    <w:p w14:paraId="1BDA8FF8" w14:textId="77777777" w:rsidR="009824C4" w:rsidRDefault="009824C4" w:rsidP="009824C4">
      <w:pPr>
        <w:pStyle w:val="a"/>
      </w:pPr>
      <w:r>
        <w:t xml:space="preserve">        return </w:t>
      </w:r>
      <w:proofErr w:type="gramStart"/>
      <w:r>
        <w:t>matched;</w:t>
      </w:r>
      <w:proofErr w:type="gramEnd"/>
    </w:p>
    <w:p w14:paraId="2AD1DEBC" w14:textId="77777777" w:rsidR="009824C4" w:rsidRDefault="009824C4" w:rsidP="009824C4">
      <w:pPr>
        <w:pStyle w:val="a"/>
      </w:pPr>
      <w:r>
        <w:t xml:space="preserve">    }</w:t>
      </w:r>
    </w:p>
    <w:p w14:paraId="505A8A45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min_diff</w:t>
      </w:r>
      <w:proofErr w:type="spellEnd"/>
      <w:r>
        <w:t xml:space="preserve"> &lt;= 18) {</w:t>
      </w:r>
    </w:p>
    <w:p w14:paraId="3C7746D8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exact match was found. The closest match was found:\</w:t>
      </w:r>
      <w:proofErr w:type="spellStart"/>
      <w:r>
        <w:t>n%s</w:t>
      </w:r>
      <w:proofErr w:type="spellEnd"/>
      <w:r>
        <w:t>; %s; %s; %s\n"</w:t>
      </w:r>
    </w:p>
    <w:p w14:paraId="46E594C6" w14:textId="77777777" w:rsidR="009824C4" w:rsidRDefault="009824C4" w:rsidP="009824C4">
      <w:pPr>
        <w:pStyle w:val="a"/>
      </w:pPr>
      <w:r>
        <w:t xml:space="preserve">        "Enter 1 if it is a match and 0 if it is not: ", matched-&gt;country, matched-&gt;city,</w:t>
      </w:r>
    </w:p>
    <w:p w14:paraId="708954A1" w14:textId="77777777" w:rsidR="009824C4" w:rsidRDefault="009824C4" w:rsidP="009824C4">
      <w:pPr>
        <w:pStyle w:val="a"/>
      </w:pPr>
      <w:r>
        <w:t xml:space="preserve">        matched-&gt;street, matched-&gt;</w:t>
      </w:r>
      <w:proofErr w:type="spellStart"/>
      <w:r>
        <w:t>house_num</w:t>
      </w:r>
      <w:proofErr w:type="spellEnd"/>
      <w:proofErr w:type="gramStart"/>
      <w:r>
        <w:t>);</w:t>
      </w:r>
      <w:proofErr w:type="gramEnd"/>
    </w:p>
    <w:p w14:paraId="5F80A97C" w14:textId="77777777" w:rsidR="009824C4" w:rsidRDefault="009824C4" w:rsidP="009824C4">
      <w:pPr>
        <w:pStyle w:val="a"/>
      </w:pPr>
      <w:r>
        <w:t xml:space="preserve">        int </w:t>
      </w:r>
      <w:proofErr w:type="spellStart"/>
      <w:r>
        <w:t>conitnue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F2E3C5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conitnue</w:t>
      </w:r>
      <w:proofErr w:type="spellEnd"/>
      <w:r>
        <w:t>);</w:t>
      </w:r>
    </w:p>
    <w:p w14:paraId="3218E1B9" w14:textId="77777777" w:rsidR="009824C4" w:rsidRDefault="009824C4" w:rsidP="009824C4">
      <w:pPr>
        <w:pStyle w:val="a"/>
      </w:pPr>
      <w:r>
        <w:t xml:space="preserve">        if (</w:t>
      </w:r>
      <w:proofErr w:type="spellStart"/>
      <w:r>
        <w:t>conitnue</w:t>
      </w:r>
      <w:proofErr w:type="spellEnd"/>
      <w:r>
        <w:t>) {</w:t>
      </w:r>
    </w:p>
    <w:p w14:paraId="7F9831EC" w14:textId="77777777" w:rsidR="009824C4" w:rsidRDefault="009824C4" w:rsidP="009824C4">
      <w:pPr>
        <w:pStyle w:val="a"/>
      </w:pPr>
      <w:r>
        <w:t xml:space="preserve">            return </w:t>
      </w:r>
      <w:proofErr w:type="gramStart"/>
      <w:r>
        <w:t>matched;</w:t>
      </w:r>
      <w:proofErr w:type="gramEnd"/>
    </w:p>
    <w:p w14:paraId="0CC02206" w14:textId="77777777" w:rsidR="009824C4" w:rsidRDefault="009824C4" w:rsidP="009824C4">
      <w:pPr>
        <w:pStyle w:val="a"/>
      </w:pPr>
      <w:r>
        <w:t xml:space="preserve">        }</w:t>
      </w:r>
    </w:p>
    <w:p w14:paraId="41E5FA40" w14:textId="77777777" w:rsidR="009824C4" w:rsidRDefault="009824C4" w:rsidP="009824C4">
      <w:pPr>
        <w:pStyle w:val="a"/>
      </w:pPr>
      <w:r>
        <w:t xml:space="preserve">        else {</w:t>
      </w:r>
    </w:p>
    <w:p w14:paraId="2EBE3A53" w14:textId="77777777" w:rsidR="009824C4" w:rsidRDefault="009824C4" w:rsidP="009824C4">
      <w:pPr>
        <w:pStyle w:val="a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2D04A28" w14:textId="77777777" w:rsidR="009824C4" w:rsidRDefault="009824C4" w:rsidP="009824C4">
      <w:pPr>
        <w:pStyle w:val="a"/>
      </w:pPr>
      <w:r>
        <w:t xml:space="preserve">        }</w:t>
      </w:r>
    </w:p>
    <w:p w14:paraId="1BB9CFBA" w14:textId="77777777" w:rsidR="009824C4" w:rsidRDefault="009824C4" w:rsidP="009824C4">
      <w:pPr>
        <w:pStyle w:val="a"/>
      </w:pPr>
      <w:r>
        <w:t xml:space="preserve">    }</w:t>
      </w:r>
    </w:p>
    <w:p w14:paraId="4262DB53" w14:textId="77777777" w:rsidR="009824C4" w:rsidRDefault="009824C4" w:rsidP="009824C4">
      <w:pPr>
        <w:pStyle w:val="a"/>
      </w:pPr>
      <w:r>
        <w:t xml:space="preserve">    else {</w:t>
      </w:r>
    </w:p>
    <w:p w14:paraId="6584E74D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exact match was found. The operation was canceled\n"</w:t>
      </w:r>
      <w:proofErr w:type="gramStart"/>
      <w:r>
        <w:t>);</w:t>
      </w:r>
      <w:proofErr w:type="gramEnd"/>
    </w:p>
    <w:p w14:paraId="36AA613F" w14:textId="77777777" w:rsidR="009824C4" w:rsidRDefault="009824C4" w:rsidP="009824C4">
      <w:pPr>
        <w:pStyle w:val="a"/>
      </w:pPr>
      <w:r>
        <w:t xml:space="preserve">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161736C" w14:textId="77777777" w:rsidR="009824C4" w:rsidRDefault="009824C4" w:rsidP="009824C4">
      <w:pPr>
        <w:pStyle w:val="a"/>
      </w:pPr>
      <w:r>
        <w:t xml:space="preserve">    }</w:t>
      </w:r>
    </w:p>
    <w:p w14:paraId="5295BF4A" w14:textId="77777777" w:rsidR="009824C4" w:rsidRDefault="009824C4" w:rsidP="009824C4">
      <w:pPr>
        <w:pStyle w:val="a"/>
      </w:pPr>
      <w:r>
        <w:t>}</w:t>
      </w:r>
    </w:p>
    <w:p w14:paraId="55D8578B" w14:textId="77777777" w:rsidR="009824C4" w:rsidRDefault="009824C4" w:rsidP="009824C4">
      <w:pPr>
        <w:pStyle w:val="a"/>
      </w:pPr>
    </w:p>
    <w:p w14:paraId="67A34B48" w14:textId="77777777" w:rsidR="009824C4" w:rsidRDefault="009824C4" w:rsidP="009824C4">
      <w:pPr>
        <w:pStyle w:val="a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compare_</w:t>
      </w:r>
      <w:proofErr w:type="gramStart"/>
      <w:r>
        <w:t>strings</w:t>
      </w:r>
      <w:proofErr w:type="spellEnd"/>
      <w:r>
        <w:t>(</w:t>
      </w:r>
      <w:proofErr w:type="gramEnd"/>
      <w:r>
        <w:t xml:space="preserve">char* searched, char* </w:t>
      </w:r>
      <w:proofErr w:type="spellStart"/>
      <w:r>
        <w:t>curr</w:t>
      </w:r>
      <w:proofErr w:type="spellEnd"/>
      <w:r>
        <w:t>) {</w:t>
      </w:r>
    </w:p>
    <w:p w14:paraId="7E8BF68C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size_t</w:t>
      </w:r>
      <w:proofErr w:type="spellEnd"/>
      <w:r>
        <w:t xml:space="preserve"> diff = </w:t>
      </w:r>
      <w:proofErr w:type="gramStart"/>
      <w:r>
        <w:t>0;</w:t>
      </w:r>
      <w:proofErr w:type="gramEnd"/>
    </w:p>
    <w:p w14:paraId="5A7E608E" w14:textId="77777777" w:rsidR="009824C4" w:rsidRDefault="009824C4" w:rsidP="009824C4">
      <w:pPr>
        <w:pStyle w:val="a"/>
      </w:pPr>
      <w:r>
        <w:t xml:space="preserve">    while (*</w:t>
      </w:r>
      <w:proofErr w:type="gramStart"/>
      <w:r>
        <w:t>searched !</w:t>
      </w:r>
      <w:proofErr w:type="gramEnd"/>
      <w:r>
        <w:t>= '\0') {</w:t>
      </w:r>
    </w:p>
    <w:p w14:paraId="3D4AFFA1" w14:textId="77777777" w:rsidR="009824C4" w:rsidRDefault="009824C4" w:rsidP="009824C4">
      <w:pPr>
        <w:pStyle w:val="a"/>
      </w:pPr>
      <w:r>
        <w:t xml:space="preserve">        if (*searched == *</w:t>
      </w:r>
      <w:proofErr w:type="spellStart"/>
      <w:r>
        <w:t>curr</w:t>
      </w:r>
      <w:proofErr w:type="spellEnd"/>
      <w:r>
        <w:t>) {</w:t>
      </w:r>
    </w:p>
    <w:p w14:paraId="013D8761" w14:textId="77777777" w:rsidR="009824C4" w:rsidRDefault="009824C4" w:rsidP="009824C4">
      <w:pPr>
        <w:pStyle w:val="a"/>
      </w:pPr>
      <w:r>
        <w:t xml:space="preserve">            searched+</w:t>
      </w:r>
      <w:proofErr w:type="gramStart"/>
      <w:r>
        <w:t>+;</w:t>
      </w:r>
      <w:proofErr w:type="gramEnd"/>
    </w:p>
    <w:p w14:paraId="307F3715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curr</w:t>
      </w:r>
      <w:proofErr w:type="spellEnd"/>
      <w:r>
        <w:t>+</w:t>
      </w:r>
      <w:proofErr w:type="gramStart"/>
      <w:r>
        <w:t>+;</w:t>
      </w:r>
      <w:proofErr w:type="gramEnd"/>
    </w:p>
    <w:p w14:paraId="1B70E5DE" w14:textId="77777777" w:rsidR="009824C4" w:rsidRDefault="009824C4" w:rsidP="009824C4">
      <w:pPr>
        <w:pStyle w:val="a"/>
      </w:pPr>
      <w:r>
        <w:t xml:space="preserve">        }</w:t>
      </w:r>
    </w:p>
    <w:p w14:paraId="552F2E55" w14:textId="77777777" w:rsidR="009824C4" w:rsidRDefault="009824C4" w:rsidP="009824C4">
      <w:pPr>
        <w:pStyle w:val="a"/>
      </w:pPr>
      <w:r>
        <w:t xml:space="preserve">        else if (*</w:t>
      </w:r>
      <w:proofErr w:type="gramStart"/>
      <w:r>
        <w:t>searched !</w:t>
      </w:r>
      <w:proofErr w:type="gramEnd"/>
      <w:r>
        <w:t>= *</w:t>
      </w:r>
      <w:proofErr w:type="spellStart"/>
      <w:r>
        <w:t>curr</w:t>
      </w:r>
      <w:proofErr w:type="spellEnd"/>
      <w:r>
        <w:t xml:space="preserve"> &amp;&amp; *searched == *(</w:t>
      </w:r>
      <w:proofErr w:type="spellStart"/>
      <w:r>
        <w:t>curr</w:t>
      </w:r>
      <w:proofErr w:type="spellEnd"/>
      <w:r>
        <w:t xml:space="preserve"> + 1) ) {</w:t>
      </w:r>
    </w:p>
    <w:p w14:paraId="0E114950" w14:textId="77777777" w:rsidR="009824C4" w:rsidRDefault="009824C4" w:rsidP="009824C4">
      <w:pPr>
        <w:pStyle w:val="a"/>
      </w:pPr>
      <w:r>
        <w:t xml:space="preserve">            diff+</w:t>
      </w:r>
      <w:proofErr w:type="gramStart"/>
      <w:r>
        <w:t>+;</w:t>
      </w:r>
      <w:proofErr w:type="gramEnd"/>
    </w:p>
    <w:p w14:paraId="4836365D" w14:textId="77777777" w:rsidR="009824C4" w:rsidRDefault="009824C4" w:rsidP="009824C4">
      <w:pPr>
        <w:pStyle w:val="a"/>
      </w:pPr>
      <w:r>
        <w:lastRenderedPageBreak/>
        <w:t xml:space="preserve">            </w:t>
      </w:r>
      <w:proofErr w:type="spellStart"/>
      <w:r>
        <w:t>curr</w:t>
      </w:r>
      <w:proofErr w:type="spellEnd"/>
      <w:r>
        <w:t>+</w:t>
      </w:r>
      <w:proofErr w:type="gramStart"/>
      <w:r>
        <w:t>+;</w:t>
      </w:r>
      <w:proofErr w:type="gramEnd"/>
    </w:p>
    <w:p w14:paraId="62D05F61" w14:textId="77777777" w:rsidR="009824C4" w:rsidRDefault="009824C4" w:rsidP="009824C4">
      <w:pPr>
        <w:pStyle w:val="a"/>
      </w:pPr>
      <w:r>
        <w:t xml:space="preserve">        }</w:t>
      </w:r>
    </w:p>
    <w:p w14:paraId="6EE80505" w14:textId="77777777" w:rsidR="009824C4" w:rsidRDefault="009824C4" w:rsidP="009824C4">
      <w:pPr>
        <w:pStyle w:val="a"/>
      </w:pPr>
      <w:r>
        <w:t xml:space="preserve">        else if (*</w:t>
      </w:r>
      <w:proofErr w:type="gramStart"/>
      <w:r>
        <w:t>searched !</w:t>
      </w:r>
      <w:proofErr w:type="gramEnd"/>
      <w:r>
        <w:t>= *</w:t>
      </w:r>
      <w:proofErr w:type="spellStart"/>
      <w:r>
        <w:t>curr</w:t>
      </w:r>
      <w:proofErr w:type="spellEnd"/>
      <w:r>
        <w:t xml:space="preserve"> &amp;&amp; *(searched + 1) == *</w:t>
      </w:r>
      <w:proofErr w:type="spellStart"/>
      <w:r>
        <w:t>curr</w:t>
      </w:r>
      <w:proofErr w:type="spellEnd"/>
      <w:r>
        <w:t>) {</w:t>
      </w:r>
    </w:p>
    <w:p w14:paraId="56158986" w14:textId="77777777" w:rsidR="009824C4" w:rsidRDefault="009824C4" w:rsidP="009824C4">
      <w:pPr>
        <w:pStyle w:val="a"/>
      </w:pPr>
      <w:r>
        <w:t xml:space="preserve">            diff+</w:t>
      </w:r>
      <w:proofErr w:type="gramStart"/>
      <w:r>
        <w:t>+;</w:t>
      </w:r>
      <w:proofErr w:type="gramEnd"/>
    </w:p>
    <w:p w14:paraId="1349CB80" w14:textId="77777777" w:rsidR="009824C4" w:rsidRDefault="009824C4" w:rsidP="009824C4">
      <w:pPr>
        <w:pStyle w:val="a"/>
      </w:pPr>
      <w:r>
        <w:t xml:space="preserve">            searched+</w:t>
      </w:r>
      <w:proofErr w:type="gramStart"/>
      <w:r>
        <w:t>+;</w:t>
      </w:r>
      <w:proofErr w:type="gramEnd"/>
    </w:p>
    <w:p w14:paraId="11109D9B" w14:textId="77777777" w:rsidR="009824C4" w:rsidRDefault="009824C4" w:rsidP="009824C4">
      <w:pPr>
        <w:pStyle w:val="a"/>
      </w:pPr>
      <w:r>
        <w:t xml:space="preserve">        }</w:t>
      </w:r>
    </w:p>
    <w:p w14:paraId="457B0E50" w14:textId="77777777" w:rsidR="009824C4" w:rsidRDefault="009824C4" w:rsidP="009824C4">
      <w:pPr>
        <w:pStyle w:val="a"/>
      </w:pPr>
      <w:r>
        <w:t xml:space="preserve">        else {</w:t>
      </w:r>
    </w:p>
    <w:p w14:paraId="1CE0E616" w14:textId="77777777" w:rsidR="009824C4" w:rsidRDefault="009824C4" w:rsidP="009824C4">
      <w:pPr>
        <w:pStyle w:val="a"/>
      </w:pPr>
      <w:r>
        <w:t xml:space="preserve">            diff+</w:t>
      </w:r>
      <w:proofErr w:type="gramStart"/>
      <w:r>
        <w:t>+;</w:t>
      </w:r>
      <w:proofErr w:type="gramEnd"/>
    </w:p>
    <w:p w14:paraId="7AE7975B" w14:textId="77777777" w:rsidR="009824C4" w:rsidRDefault="009824C4" w:rsidP="009824C4">
      <w:pPr>
        <w:pStyle w:val="a"/>
      </w:pPr>
      <w:r>
        <w:t xml:space="preserve">            searched+</w:t>
      </w:r>
      <w:proofErr w:type="gramStart"/>
      <w:r>
        <w:t>+;</w:t>
      </w:r>
      <w:proofErr w:type="gramEnd"/>
    </w:p>
    <w:p w14:paraId="21A67532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curr</w:t>
      </w:r>
      <w:proofErr w:type="spellEnd"/>
      <w:r>
        <w:t>+</w:t>
      </w:r>
      <w:proofErr w:type="gramStart"/>
      <w:r>
        <w:t>+;</w:t>
      </w:r>
      <w:proofErr w:type="gramEnd"/>
    </w:p>
    <w:p w14:paraId="09EAD1D0" w14:textId="77777777" w:rsidR="009824C4" w:rsidRDefault="009824C4" w:rsidP="009824C4">
      <w:pPr>
        <w:pStyle w:val="a"/>
      </w:pPr>
      <w:r>
        <w:t xml:space="preserve">        }</w:t>
      </w:r>
    </w:p>
    <w:p w14:paraId="107FD974" w14:textId="77777777" w:rsidR="009824C4" w:rsidRDefault="009824C4" w:rsidP="009824C4">
      <w:pPr>
        <w:pStyle w:val="a"/>
      </w:pPr>
      <w:r>
        <w:t xml:space="preserve">    }</w:t>
      </w:r>
    </w:p>
    <w:p w14:paraId="13C5F629" w14:textId="77777777" w:rsidR="009824C4" w:rsidRDefault="009824C4" w:rsidP="009824C4">
      <w:pPr>
        <w:pStyle w:val="a"/>
      </w:pPr>
      <w:r>
        <w:t xml:space="preserve">    return </w:t>
      </w:r>
      <w:proofErr w:type="gramStart"/>
      <w:r>
        <w:t>diff;</w:t>
      </w:r>
      <w:proofErr w:type="gramEnd"/>
    </w:p>
    <w:p w14:paraId="2C812D28" w14:textId="77777777" w:rsidR="009824C4" w:rsidRDefault="009824C4" w:rsidP="009824C4">
      <w:pPr>
        <w:pStyle w:val="a"/>
      </w:pPr>
      <w:r>
        <w:t>}</w:t>
      </w:r>
    </w:p>
    <w:p w14:paraId="72AE1C16" w14:textId="77777777" w:rsidR="009824C4" w:rsidRDefault="009824C4" w:rsidP="009824C4">
      <w:pPr>
        <w:pStyle w:val="a"/>
      </w:pPr>
    </w:p>
    <w:p w14:paraId="1C787FEA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stop_</w:t>
      </w:r>
      <w:proofErr w:type="gramStart"/>
      <w:r>
        <w:t>program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55CFFAAA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list_address</w:t>
      </w:r>
      <w:proofErr w:type="spellEnd"/>
      <w:r>
        <w:t>-&gt;</w:t>
      </w:r>
      <w:proofErr w:type="spellStart"/>
      <w:r>
        <w:t>is_work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6D0309D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printf(</w:t>
      </w:r>
      <w:proofErr w:type="gramEnd"/>
      <w:r>
        <w:t>"Do you want to update 'list.txt' with changed list? Input 1 if yes, and 0 if false - "</w:t>
      </w:r>
      <w:proofErr w:type="gramStart"/>
      <w:r>
        <w:t>);</w:t>
      </w:r>
      <w:proofErr w:type="gramEnd"/>
    </w:p>
    <w:p w14:paraId="1BE5BD3F" w14:textId="77777777" w:rsidR="009824C4" w:rsidRDefault="009824C4" w:rsidP="009824C4">
      <w:pPr>
        <w:pStyle w:val="a"/>
      </w:pPr>
      <w:r>
        <w:t xml:space="preserve">    int </w:t>
      </w:r>
      <w:proofErr w:type="spellStart"/>
      <w:r>
        <w:t>is_save_data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99D4EE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is_save_data</w:t>
      </w:r>
      <w:proofErr w:type="spellEnd"/>
      <w:r>
        <w:t>);</w:t>
      </w:r>
    </w:p>
    <w:p w14:paraId="438A8D65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is_save_data</w:t>
      </w:r>
      <w:proofErr w:type="spellEnd"/>
      <w:r>
        <w:t xml:space="preserve"> == 1) {</w:t>
      </w:r>
    </w:p>
    <w:p w14:paraId="355F3ADA" w14:textId="77777777" w:rsidR="009824C4" w:rsidRDefault="009824C4" w:rsidP="009824C4">
      <w:pPr>
        <w:pStyle w:val="a"/>
      </w:pPr>
      <w:r>
        <w:t xml:space="preserve">        char* </w:t>
      </w:r>
      <w:proofErr w:type="spellStart"/>
      <w:r>
        <w:t>output_string</w:t>
      </w:r>
      <w:proofErr w:type="spellEnd"/>
      <w:r>
        <w:t xml:space="preserve"> = (char*) calloc(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len_of_node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(char)</w:t>
      </w:r>
      <w:proofErr w:type="gramStart"/>
      <w:r>
        <w:t>);</w:t>
      </w:r>
      <w:proofErr w:type="gramEnd"/>
    </w:p>
    <w:p w14:paraId="21618AE6" w14:textId="77777777" w:rsidR="009824C4" w:rsidRDefault="009824C4" w:rsidP="009824C4">
      <w:pPr>
        <w:pStyle w:val="a"/>
      </w:pPr>
      <w:r>
        <w:t xml:space="preserve">    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361A5AE5" w14:textId="77777777" w:rsidR="009824C4" w:rsidRDefault="009824C4" w:rsidP="009824C4">
      <w:pPr>
        <w:pStyle w:val="a"/>
      </w:pPr>
      <w:r>
        <w:t xml:space="preserve">        char* temp = (char*) </w:t>
      </w:r>
      <w:proofErr w:type="gramStart"/>
      <w:r>
        <w:t>calloc(</w:t>
      </w:r>
      <w:proofErr w:type="gramEnd"/>
      <w:r>
        <w:t xml:space="preserve">10, </w:t>
      </w:r>
      <w:proofErr w:type="spellStart"/>
      <w:r>
        <w:t>sizeof</w:t>
      </w:r>
      <w:proofErr w:type="spellEnd"/>
      <w:r>
        <w:t>(char));</w:t>
      </w:r>
    </w:p>
    <w:p w14:paraId="2C1DC5A8" w14:textId="77777777" w:rsidR="009824C4" w:rsidRDefault="009824C4" w:rsidP="009824C4">
      <w:pPr>
        <w:pStyle w:val="a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 "%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>);</w:t>
      </w:r>
    </w:p>
    <w:p w14:paraId="0D3475EE" w14:textId="77777777" w:rsidR="009824C4" w:rsidRDefault="009824C4" w:rsidP="009824C4">
      <w:pPr>
        <w:pStyle w:val="a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output_string</w:t>
      </w:r>
      <w:proofErr w:type="spellEnd"/>
      <w:r>
        <w:t>, temp);</w:t>
      </w:r>
    </w:p>
    <w:p w14:paraId="309CF245" w14:textId="77777777" w:rsidR="009824C4" w:rsidRDefault="009824C4" w:rsidP="009824C4">
      <w:pPr>
        <w:pStyle w:val="a"/>
      </w:pPr>
      <w:r>
        <w:t xml:space="preserve">        free(temp</w:t>
      </w:r>
      <w:proofErr w:type="gramStart"/>
      <w:r>
        <w:t>);</w:t>
      </w:r>
      <w:proofErr w:type="gramEnd"/>
    </w:p>
    <w:p w14:paraId="10070D7F" w14:textId="77777777" w:rsidR="009824C4" w:rsidRDefault="009824C4" w:rsidP="009824C4">
      <w:pPr>
        <w:pStyle w:val="a"/>
      </w:pPr>
      <w:r>
        <w:t xml:space="preserve">        while (</w:t>
      </w:r>
      <w:proofErr w:type="spellStart"/>
      <w:r>
        <w:t>ptr</w:t>
      </w:r>
      <w:proofErr w:type="spellEnd"/>
      <w:r>
        <w:t>) {</w:t>
      </w:r>
    </w:p>
    <w:p w14:paraId="799D7F19" w14:textId="77777777" w:rsidR="009824C4" w:rsidRDefault="009824C4" w:rsidP="009824C4">
      <w:pPr>
        <w:pStyle w:val="a"/>
      </w:pPr>
      <w:r>
        <w:t xml:space="preserve">            char* node = (char*) </w:t>
      </w:r>
      <w:proofErr w:type="gramStart"/>
      <w:r>
        <w:t>calloc(</w:t>
      </w:r>
      <w:proofErr w:type="spellStart"/>
      <w:proofErr w:type="gramEnd"/>
      <w:r>
        <w:t>len_of_node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(char));</w:t>
      </w:r>
    </w:p>
    <w:p w14:paraId="2A21EA9A" w14:textId="77777777" w:rsidR="009824C4" w:rsidRDefault="009824C4" w:rsidP="009824C4">
      <w:pPr>
        <w:pStyle w:val="a"/>
      </w:pPr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node, "%s; %s; %s; %s\n", </w:t>
      </w:r>
      <w:proofErr w:type="spellStart"/>
      <w:r>
        <w:t>ptr</w:t>
      </w:r>
      <w:proofErr w:type="spellEnd"/>
      <w:r>
        <w:t xml:space="preserve">-&gt;country, </w:t>
      </w:r>
      <w:proofErr w:type="spellStart"/>
      <w:r>
        <w:t>ptr</w:t>
      </w:r>
      <w:proofErr w:type="spellEnd"/>
      <w:r>
        <w:t xml:space="preserve">-&gt;city, </w:t>
      </w:r>
      <w:proofErr w:type="spellStart"/>
      <w:r>
        <w:t>ptr</w:t>
      </w:r>
      <w:proofErr w:type="spellEnd"/>
      <w:r>
        <w:t xml:space="preserve">-&gt;street, </w:t>
      </w:r>
      <w:proofErr w:type="spellStart"/>
      <w:r>
        <w:t>ptr</w:t>
      </w:r>
      <w:proofErr w:type="spellEnd"/>
      <w:r>
        <w:t>-&gt;</w:t>
      </w:r>
      <w:proofErr w:type="spellStart"/>
      <w:r>
        <w:t>house_num</w:t>
      </w:r>
      <w:proofErr w:type="spellEnd"/>
      <w:r>
        <w:t>);</w:t>
      </w:r>
    </w:p>
    <w:p w14:paraId="7231EDFC" w14:textId="77777777" w:rsidR="009824C4" w:rsidRDefault="009824C4" w:rsidP="009824C4">
      <w:pPr>
        <w:pStyle w:val="a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output_string</w:t>
      </w:r>
      <w:proofErr w:type="spellEnd"/>
      <w:r>
        <w:t>, node);</w:t>
      </w:r>
    </w:p>
    <w:p w14:paraId="0083C6CD" w14:textId="77777777" w:rsidR="009824C4" w:rsidRDefault="009824C4" w:rsidP="009824C4">
      <w:pPr>
        <w:pStyle w:val="a"/>
      </w:pPr>
      <w:r>
        <w:t xml:space="preserve">            free(node</w:t>
      </w:r>
      <w:proofErr w:type="gramStart"/>
      <w:r>
        <w:t>);</w:t>
      </w:r>
      <w:proofErr w:type="gramEnd"/>
    </w:p>
    <w:p w14:paraId="5A6E4976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54052D67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remove_from_head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65AB9F2F" w14:textId="77777777" w:rsidR="009824C4" w:rsidRDefault="009824C4" w:rsidP="009824C4">
      <w:pPr>
        <w:pStyle w:val="a"/>
      </w:pPr>
      <w:r>
        <w:t xml:space="preserve">        }</w:t>
      </w:r>
    </w:p>
    <w:p w14:paraId="0406B4F4" w14:textId="77777777" w:rsidR="009824C4" w:rsidRDefault="009824C4" w:rsidP="009824C4">
      <w:pPr>
        <w:pStyle w:val="a"/>
      </w:pPr>
      <w:r>
        <w:t xml:space="preserve">        FILE* </w:t>
      </w:r>
      <w:proofErr w:type="spellStart"/>
      <w:r>
        <w:t>list_file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"list.txt", "w");</w:t>
      </w:r>
    </w:p>
    <w:p w14:paraId="1058B72E" w14:textId="77777777" w:rsidR="009824C4" w:rsidRDefault="009824C4" w:rsidP="009824C4">
      <w:pPr>
        <w:pStyle w:val="a"/>
      </w:pPr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output_string</w:t>
      </w:r>
      <w:proofErr w:type="spellEnd"/>
      <w:r>
        <w:t xml:space="preserve">, </w:t>
      </w:r>
      <w:proofErr w:type="spellStart"/>
      <w:r>
        <w:t>list_file</w:t>
      </w:r>
      <w:proofErr w:type="spellEnd"/>
      <w:r>
        <w:t>);</w:t>
      </w:r>
    </w:p>
    <w:p w14:paraId="36781E94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list_file</w:t>
      </w:r>
      <w:proofErr w:type="spellEnd"/>
      <w:proofErr w:type="gramStart"/>
      <w:r>
        <w:t>);</w:t>
      </w:r>
      <w:proofErr w:type="gramEnd"/>
    </w:p>
    <w:p w14:paraId="3939D674" w14:textId="77777777" w:rsidR="009824C4" w:rsidRDefault="009824C4" w:rsidP="009824C4">
      <w:pPr>
        <w:pStyle w:val="a"/>
      </w:pPr>
      <w:r>
        <w:t xml:space="preserve">        free(</w:t>
      </w:r>
      <w:proofErr w:type="spellStart"/>
      <w:r>
        <w:t>output_string</w:t>
      </w:r>
      <w:proofErr w:type="spellEnd"/>
      <w:proofErr w:type="gramStart"/>
      <w:r>
        <w:t>);</w:t>
      </w:r>
      <w:proofErr w:type="gramEnd"/>
    </w:p>
    <w:p w14:paraId="7AE4ECF0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 xml:space="preserve">"The program is </w:t>
      </w:r>
      <w:proofErr w:type="spellStart"/>
      <w:r>
        <w:t>corrently</w:t>
      </w:r>
      <w:proofErr w:type="spellEnd"/>
      <w:r>
        <w:t xml:space="preserve"> terminated. All new data is written to the file\n"</w:t>
      </w:r>
      <w:proofErr w:type="gramStart"/>
      <w:r>
        <w:t>);</w:t>
      </w:r>
      <w:proofErr w:type="gramEnd"/>
    </w:p>
    <w:p w14:paraId="3B62BA5C" w14:textId="77777777" w:rsidR="009824C4" w:rsidRDefault="009824C4" w:rsidP="009824C4">
      <w:pPr>
        <w:pStyle w:val="a"/>
      </w:pPr>
      <w:r>
        <w:t xml:space="preserve">    }</w:t>
      </w:r>
    </w:p>
    <w:p w14:paraId="559428F9" w14:textId="77777777" w:rsidR="009824C4" w:rsidRDefault="009824C4" w:rsidP="009824C4">
      <w:pPr>
        <w:pStyle w:val="a"/>
      </w:pPr>
      <w:r>
        <w:t xml:space="preserve">    else {</w:t>
      </w:r>
    </w:p>
    <w:p w14:paraId="2FF4B239" w14:textId="77777777" w:rsidR="009824C4" w:rsidRDefault="009824C4" w:rsidP="009824C4">
      <w:pPr>
        <w:pStyle w:val="a"/>
      </w:pPr>
      <w:r>
        <w:t xml:space="preserve">        while (</w:t>
      </w:r>
      <w:proofErr w:type="spellStart"/>
      <w:r>
        <w:t>list_address</w:t>
      </w:r>
      <w:proofErr w:type="spellEnd"/>
      <w:r>
        <w:t>-&gt;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965FF69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remove_from_head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39043CA8" w14:textId="77777777" w:rsidR="009824C4" w:rsidRDefault="009824C4" w:rsidP="009824C4">
      <w:pPr>
        <w:pStyle w:val="a"/>
      </w:pPr>
      <w:r>
        <w:t xml:space="preserve">        }</w:t>
      </w:r>
    </w:p>
    <w:p w14:paraId="7297C6E1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 xml:space="preserve">"The program is </w:t>
      </w:r>
      <w:proofErr w:type="spellStart"/>
      <w:r>
        <w:t>corrently</w:t>
      </w:r>
      <w:proofErr w:type="spellEnd"/>
      <w:r>
        <w:t xml:space="preserve"> terminated\n");</w:t>
      </w:r>
    </w:p>
    <w:p w14:paraId="43B59B60" w14:textId="77777777" w:rsidR="009824C4" w:rsidRDefault="009824C4" w:rsidP="009824C4">
      <w:pPr>
        <w:pStyle w:val="a"/>
      </w:pPr>
      <w:r>
        <w:lastRenderedPageBreak/>
        <w:t xml:space="preserve">    }</w:t>
      </w:r>
    </w:p>
    <w:p w14:paraId="2916929C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sleep(</w:t>
      </w:r>
      <w:proofErr w:type="gramEnd"/>
      <w:r>
        <w:t>10);</w:t>
      </w:r>
    </w:p>
    <w:p w14:paraId="62033141" w14:textId="77777777" w:rsidR="009824C4" w:rsidRDefault="009824C4" w:rsidP="009824C4">
      <w:pPr>
        <w:pStyle w:val="a"/>
      </w:pPr>
      <w:r>
        <w:t>}</w:t>
      </w:r>
    </w:p>
    <w:p w14:paraId="2F856880" w14:textId="77777777" w:rsidR="009824C4" w:rsidRDefault="009824C4" w:rsidP="009824C4">
      <w:pPr>
        <w:pStyle w:val="a"/>
      </w:pPr>
    </w:p>
    <w:p w14:paraId="2C06C0D5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add_to_</w:t>
      </w:r>
      <w:proofErr w:type="gramStart"/>
      <w:r>
        <w:t>head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1A20660D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list_address</w:t>
      </w:r>
      <w:proofErr w:type="spellEnd"/>
      <w:r>
        <w:t>-&gt;head);</w:t>
      </w:r>
    </w:p>
    <w:p w14:paraId="67F7BCD0" w14:textId="77777777" w:rsidR="009824C4" w:rsidRDefault="009824C4" w:rsidP="009824C4">
      <w:pPr>
        <w:pStyle w:val="a"/>
      </w:pPr>
      <w:r>
        <w:t>}</w:t>
      </w:r>
    </w:p>
    <w:p w14:paraId="26136B54" w14:textId="77777777" w:rsidR="009824C4" w:rsidRDefault="009824C4" w:rsidP="009824C4">
      <w:pPr>
        <w:pStyle w:val="a"/>
      </w:pPr>
    </w:p>
    <w:p w14:paraId="52094158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add_to_</w:t>
      </w:r>
      <w:proofErr w:type="gramStart"/>
      <w:r>
        <w:t>tail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481C9FEA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list_address</w:t>
      </w:r>
      <w:proofErr w:type="spellEnd"/>
      <w:r>
        <w:t xml:space="preserve">-&gt;tail, </w:t>
      </w:r>
      <w:proofErr w:type="spellStart"/>
      <w:r>
        <w:t>nullptr</w:t>
      </w:r>
      <w:proofErr w:type="spellEnd"/>
      <w:r>
        <w:t>);</w:t>
      </w:r>
    </w:p>
    <w:p w14:paraId="0D2FB0C6" w14:textId="77777777" w:rsidR="009824C4" w:rsidRDefault="009824C4" w:rsidP="009824C4">
      <w:pPr>
        <w:pStyle w:val="a"/>
      </w:pPr>
      <w:r>
        <w:t>}</w:t>
      </w:r>
    </w:p>
    <w:p w14:paraId="799D4A75" w14:textId="77777777" w:rsidR="009824C4" w:rsidRDefault="009824C4" w:rsidP="009824C4">
      <w:pPr>
        <w:pStyle w:val="a"/>
      </w:pPr>
    </w:p>
    <w:p w14:paraId="223E62FE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add_next_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4E6860BF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searched_node</w:t>
      </w:r>
      <w:proofErr w:type="spellEnd"/>
      <w:r>
        <w:t xml:space="preserve"> = </w:t>
      </w:r>
      <w:proofErr w:type="spellStart"/>
      <w:r>
        <w:t>search_node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15545B40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searched_</w:t>
      </w:r>
      <w:proofErr w:type="gramStart"/>
      <w:r>
        <w:t>node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03D7440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searched_node</w:t>
      </w:r>
      <w:proofErr w:type="spellEnd"/>
      <w:r>
        <w:t xml:space="preserve">, </w:t>
      </w:r>
      <w:proofErr w:type="spellStart"/>
      <w:r>
        <w:t>searched_node</w:t>
      </w:r>
      <w:proofErr w:type="spellEnd"/>
      <w:r>
        <w:t>-&gt;next);</w:t>
      </w:r>
    </w:p>
    <w:p w14:paraId="30A19876" w14:textId="77777777" w:rsidR="009824C4" w:rsidRDefault="009824C4" w:rsidP="009824C4">
      <w:pPr>
        <w:pStyle w:val="a"/>
      </w:pPr>
      <w:r>
        <w:t xml:space="preserve">    }</w:t>
      </w:r>
    </w:p>
    <w:p w14:paraId="4262BF35" w14:textId="77777777" w:rsidR="009824C4" w:rsidRDefault="009824C4" w:rsidP="009824C4">
      <w:pPr>
        <w:pStyle w:val="a"/>
      </w:pPr>
      <w:r>
        <w:t>}</w:t>
      </w:r>
    </w:p>
    <w:p w14:paraId="614E3403" w14:textId="77777777" w:rsidR="009824C4" w:rsidRDefault="009824C4" w:rsidP="009824C4">
      <w:pPr>
        <w:pStyle w:val="a"/>
      </w:pPr>
    </w:p>
    <w:p w14:paraId="102E362D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add_prior_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57E12314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searched_node</w:t>
      </w:r>
      <w:proofErr w:type="spellEnd"/>
      <w:r>
        <w:t xml:space="preserve"> = </w:t>
      </w:r>
      <w:proofErr w:type="spellStart"/>
      <w:r>
        <w:t>search_node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730BA216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searched_</w:t>
      </w:r>
      <w:proofErr w:type="gramStart"/>
      <w:r>
        <w:t>node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0560E72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searched_node</w:t>
      </w:r>
      <w:proofErr w:type="spellEnd"/>
      <w:r>
        <w:t xml:space="preserve">-&gt;prior, </w:t>
      </w:r>
      <w:proofErr w:type="spellStart"/>
      <w:r>
        <w:t>searched_node</w:t>
      </w:r>
      <w:proofErr w:type="spellEnd"/>
      <w:r>
        <w:t>);</w:t>
      </w:r>
    </w:p>
    <w:p w14:paraId="2074E6FC" w14:textId="77777777" w:rsidR="009824C4" w:rsidRDefault="009824C4" w:rsidP="009824C4">
      <w:pPr>
        <w:pStyle w:val="a"/>
      </w:pPr>
      <w:r>
        <w:t xml:space="preserve">    }</w:t>
      </w:r>
    </w:p>
    <w:p w14:paraId="3FCE1488" w14:textId="77777777" w:rsidR="009824C4" w:rsidRDefault="009824C4" w:rsidP="009824C4">
      <w:pPr>
        <w:pStyle w:val="a"/>
      </w:pPr>
      <w:r>
        <w:t>}</w:t>
      </w:r>
    </w:p>
    <w:p w14:paraId="5FF68E14" w14:textId="77777777" w:rsidR="009824C4" w:rsidRDefault="009824C4" w:rsidP="009824C4">
      <w:pPr>
        <w:pStyle w:val="a"/>
      </w:pPr>
    </w:p>
    <w:p w14:paraId="10B58BF5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add_to_</w:t>
      </w:r>
      <w:proofErr w:type="gramStart"/>
      <w:r>
        <w:t>middle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1FC6DEB1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== 0) {</w:t>
      </w:r>
    </w:p>
    <w:p w14:paraId="2B59F7FB" w14:textId="77777777" w:rsidR="009824C4" w:rsidRDefault="009824C4" w:rsidP="009824C4">
      <w:pPr>
        <w:pStyle w:val="a"/>
      </w:pPr>
      <w:r>
        <w:t xml:space="preserve">        </w:t>
      </w:r>
      <w:proofErr w:type="gramStart"/>
      <w:r>
        <w:t>printf(</w:t>
      </w:r>
      <w:proofErr w:type="gramEnd"/>
      <w:r>
        <w:t>"List is empty. Add node into head\n"</w:t>
      </w:r>
      <w:proofErr w:type="gramStart"/>
      <w:r>
        <w:t>);</w:t>
      </w:r>
      <w:proofErr w:type="gramEnd"/>
    </w:p>
    <w:p w14:paraId="358B1D32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add_to_head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34EBC5CE" w14:textId="77777777" w:rsidR="009824C4" w:rsidRDefault="009824C4" w:rsidP="009824C4">
      <w:pPr>
        <w:pStyle w:val="a"/>
      </w:pPr>
      <w:r>
        <w:t xml:space="preserve">    }</w:t>
      </w:r>
    </w:p>
    <w:p w14:paraId="541043FB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== 1) {</w:t>
      </w:r>
    </w:p>
    <w:p w14:paraId="0F0CCD5A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add_to_tail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792EAF03" w14:textId="77777777" w:rsidR="009824C4" w:rsidRDefault="009824C4" w:rsidP="009824C4">
      <w:pPr>
        <w:pStyle w:val="a"/>
      </w:pPr>
      <w:r>
        <w:t xml:space="preserve">    }</w:t>
      </w:r>
    </w:p>
    <w:p w14:paraId="0EFD0492" w14:textId="77777777" w:rsidR="009824C4" w:rsidRDefault="009824C4" w:rsidP="009824C4">
      <w:pPr>
        <w:pStyle w:val="a"/>
      </w:pPr>
      <w:r>
        <w:t xml:space="preserve">    else {</w:t>
      </w:r>
    </w:p>
    <w:p w14:paraId="1BA51FE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size_t</w:t>
      </w:r>
      <w:proofErr w:type="spellEnd"/>
      <w:r>
        <w:t xml:space="preserve"> index =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28C55947" w14:textId="77777777" w:rsidR="009824C4" w:rsidRDefault="009824C4" w:rsidP="009824C4">
      <w:pPr>
        <w:pStyle w:val="a"/>
      </w:pPr>
      <w:r>
        <w:t xml:space="preserve">    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35FEBE67" w14:textId="77777777" w:rsidR="009824C4" w:rsidRDefault="009824C4" w:rsidP="009824C4">
      <w:pPr>
        <w:pStyle w:val="a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08DB4572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5F03D997" w14:textId="77777777" w:rsidR="009824C4" w:rsidRDefault="009824C4" w:rsidP="009824C4">
      <w:pPr>
        <w:pStyle w:val="a"/>
      </w:pPr>
      <w:r>
        <w:t xml:space="preserve">        }</w:t>
      </w:r>
    </w:p>
    <w:p w14:paraId="31BF520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-&gt;prior, </w:t>
      </w:r>
      <w:proofErr w:type="spellStart"/>
      <w:r>
        <w:t>ptr</w:t>
      </w:r>
      <w:proofErr w:type="spellEnd"/>
      <w:r>
        <w:t>);</w:t>
      </w:r>
    </w:p>
    <w:p w14:paraId="13BA4D54" w14:textId="77777777" w:rsidR="009824C4" w:rsidRDefault="009824C4" w:rsidP="009824C4">
      <w:pPr>
        <w:pStyle w:val="a"/>
      </w:pPr>
      <w:r>
        <w:t xml:space="preserve">    }</w:t>
      </w:r>
    </w:p>
    <w:p w14:paraId="6D355C3D" w14:textId="77777777" w:rsidR="009824C4" w:rsidRDefault="009824C4" w:rsidP="009824C4">
      <w:pPr>
        <w:pStyle w:val="a"/>
      </w:pPr>
      <w:r>
        <w:t>}</w:t>
      </w:r>
    </w:p>
    <w:p w14:paraId="3320905D" w14:textId="77777777" w:rsidR="009824C4" w:rsidRDefault="009824C4" w:rsidP="009824C4">
      <w:pPr>
        <w:pStyle w:val="a"/>
      </w:pPr>
    </w:p>
    <w:p w14:paraId="034F1189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remove_from_</w:t>
      </w:r>
      <w:proofErr w:type="gramStart"/>
      <w:r>
        <w:t>head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0B606EC4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list_address</w:t>
      </w:r>
      <w:proofErr w:type="spellEnd"/>
      <w:r>
        <w:t>-&gt;head);</w:t>
      </w:r>
    </w:p>
    <w:p w14:paraId="0D861F50" w14:textId="77777777" w:rsidR="009824C4" w:rsidRDefault="009824C4" w:rsidP="009824C4">
      <w:pPr>
        <w:pStyle w:val="a"/>
      </w:pPr>
      <w:r>
        <w:t>}</w:t>
      </w:r>
    </w:p>
    <w:p w14:paraId="6D6BFCD1" w14:textId="77777777" w:rsidR="009824C4" w:rsidRDefault="009824C4" w:rsidP="009824C4">
      <w:pPr>
        <w:pStyle w:val="a"/>
      </w:pPr>
    </w:p>
    <w:p w14:paraId="62CEDACB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remove_from_</w:t>
      </w:r>
      <w:proofErr w:type="gramStart"/>
      <w:r>
        <w:t>tail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34AC7F87" w14:textId="77777777" w:rsidR="009824C4" w:rsidRDefault="009824C4" w:rsidP="009824C4">
      <w:pPr>
        <w:pStyle w:val="a"/>
      </w:pPr>
      <w:r>
        <w:lastRenderedPageBreak/>
        <w:t xml:space="preserve">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list_address</w:t>
      </w:r>
      <w:proofErr w:type="spellEnd"/>
      <w:r>
        <w:t>-&gt;tail);</w:t>
      </w:r>
    </w:p>
    <w:p w14:paraId="58A53974" w14:textId="77777777" w:rsidR="009824C4" w:rsidRDefault="009824C4" w:rsidP="009824C4">
      <w:pPr>
        <w:pStyle w:val="a"/>
      </w:pPr>
      <w:r>
        <w:t>}</w:t>
      </w:r>
    </w:p>
    <w:p w14:paraId="559A080E" w14:textId="77777777" w:rsidR="009824C4" w:rsidRDefault="009824C4" w:rsidP="009824C4">
      <w:pPr>
        <w:pStyle w:val="a"/>
      </w:pPr>
    </w:p>
    <w:p w14:paraId="1133F707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remove_from_</w:t>
      </w:r>
      <w:proofErr w:type="gramStart"/>
      <w:r>
        <w:t>middle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11987747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== 0) {</w:t>
      </w:r>
    </w:p>
    <w:p w14:paraId="212486F5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115A2645" w14:textId="77777777" w:rsidR="009824C4" w:rsidRDefault="009824C4" w:rsidP="009824C4">
      <w:pPr>
        <w:pStyle w:val="a"/>
      </w:pPr>
      <w:r>
        <w:t xml:space="preserve">    }</w:t>
      </w:r>
    </w:p>
    <w:p w14:paraId="4A7AE08F" w14:textId="77777777" w:rsidR="009824C4" w:rsidRDefault="009824C4" w:rsidP="009824C4">
      <w:pPr>
        <w:pStyle w:val="a"/>
      </w:pPr>
      <w:r>
        <w:t xml:space="preserve">    else if (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== 1) {</w:t>
      </w:r>
    </w:p>
    <w:p w14:paraId="6705B054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list_address</w:t>
      </w:r>
      <w:proofErr w:type="spellEnd"/>
      <w:r>
        <w:t>-&gt;head);</w:t>
      </w:r>
    </w:p>
    <w:p w14:paraId="604A734F" w14:textId="77777777" w:rsidR="009824C4" w:rsidRDefault="009824C4" w:rsidP="009824C4">
      <w:pPr>
        <w:pStyle w:val="a"/>
      </w:pPr>
      <w:r>
        <w:t xml:space="preserve">    }</w:t>
      </w:r>
    </w:p>
    <w:p w14:paraId="23369403" w14:textId="77777777" w:rsidR="009824C4" w:rsidRDefault="009824C4" w:rsidP="009824C4">
      <w:pPr>
        <w:pStyle w:val="a"/>
      </w:pPr>
      <w:r>
        <w:t xml:space="preserve">    else {</w:t>
      </w:r>
    </w:p>
    <w:p w14:paraId="7FD909A8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size_t</w:t>
      </w:r>
      <w:proofErr w:type="spellEnd"/>
      <w:r>
        <w:t xml:space="preserve"> index = </w:t>
      </w:r>
      <w:proofErr w:type="spellStart"/>
      <w:r>
        <w:t>list_address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445478AD" w14:textId="77777777" w:rsidR="009824C4" w:rsidRDefault="009824C4" w:rsidP="009824C4">
      <w:pPr>
        <w:pStyle w:val="a"/>
      </w:pPr>
      <w:r>
        <w:t xml:space="preserve">    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77A66E6B" w14:textId="77777777" w:rsidR="009824C4" w:rsidRDefault="009824C4" w:rsidP="009824C4">
      <w:pPr>
        <w:pStyle w:val="a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46E6FC73" w14:textId="77777777" w:rsidR="009824C4" w:rsidRDefault="009824C4" w:rsidP="009824C4">
      <w:pPr>
        <w:pStyle w:val="a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266FB21A" w14:textId="77777777" w:rsidR="009824C4" w:rsidRDefault="009824C4" w:rsidP="009824C4">
      <w:pPr>
        <w:pStyle w:val="a"/>
      </w:pPr>
      <w:r>
        <w:t xml:space="preserve">        }</w:t>
      </w:r>
    </w:p>
    <w:p w14:paraId="26105F9F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ptr</w:t>
      </w:r>
      <w:proofErr w:type="spellEnd"/>
      <w:r>
        <w:t>);</w:t>
      </w:r>
    </w:p>
    <w:p w14:paraId="5D3117DF" w14:textId="77777777" w:rsidR="009824C4" w:rsidRDefault="009824C4" w:rsidP="009824C4">
      <w:pPr>
        <w:pStyle w:val="a"/>
      </w:pPr>
      <w:r>
        <w:t xml:space="preserve">    }</w:t>
      </w:r>
    </w:p>
    <w:p w14:paraId="3F6DC04C" w14:textId="77777777" w:rsidR="009824C4" w:rsidRDefault="009824C4" w:rsidP="009824C4">
      <w:pPr>
        <w:pStyle w:val="a"/>
      </w:pPr>
      <w:r>
        <w:t xml:space="preserve">    </w:t>
      </w:r>
    </w:p>
    <w:p w14:paraId="7076E7DE" w14:textId="77777777" w:rsidR="009824C4" w:rsidRDefault="009824C4" w:rsidP="009824C4">
      <w:pPr>
        <w:pStyle w:val="a"/>
      </w:pPr>
      <w:r>
        <w:t>}</w:t>
      </w:r>
    </w:p>
    <w:p w14:paraId="1CAA1BB3" w14:textId="77777777" w:rsidR="009824C4" w:rsidRDefault="009824C4" w:rsidP="009824C4">
      <w:pPr>
        <w:pStyle w:val="a"/>
      </w:pPr>
    </w:p>
    <w:p w14:paraId="44F552CE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12768C32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searched_node</w:t>
      </w:r>
      <w:proofErr w:type="spellEnd"/>
      <w:r>
        <w:t xml:space="preserve"> = </w:t>
      </w:r>
      <w:proofErr w:type="spellStart"/>
      <w:r>
        <w:t>search_node</w:t>
      </w:r>
      <w:proofErr w:type="spellEnd"/>
      <w:r>
        <w:t>(</w:t>
      </w:r>
      <w:proofErr w:type="spellStart"/>
      <w:r>
        <w:t>list_address</w:t>
      </w:r>
      <w:proofErr w:type="spellEnd"/>
      <w:proofErr w:type="gramStart"/>
      <w:r>
        <w:t>);</w:t>
      </w:r>
      <w:proofErr w:type="gramEnd"/>
    </w:p>
    <w:p w14:paraId="68ED0818" w14:textId="77777777" w:rsidR="009824C4" w:rsidRDefault="009824C4" w:rsidP="009824C4">
      <w:pPr>
        <w:pStyle w:val="a"/>
      </w:pPr>
      <w:r>
        <w:t xml:space="preserve">    if (</w:t>
      </w:r>
      <w:proofErr w:type="spellStart"/>
      <w:r>
        <w:t>searched_</w:t>
      </w:r>
      <w:proofErr w:type="gramStart"/>
      <w:r>
        <w:t>node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85C67D1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searched_node</w:t>
      </w:r>
      <w:proofErr w:type="spellEnd"/>
      <w:r>
        <w:t>);</w:t>
      </w:r>
    </w:p>
    <w:p w14:paraId="3C07BABB" w14:textId="77777777" w:rsidR="009824C4" w:rsidRDefault="009824C4" w:rsidP="009824C4">
      <w:pPr>
        <w:pStyle w:val="a"/>
      </w:pPr>
      <w:r>
        <w:t xml:space="preserve">    }</w:t>
      </w:r>
    </w:p>
    <w:p w14:paraId="0F9370CD" w14:textId="77777777" w:rsidR="009824C4" w:rsidRDefault="009824C4" w:rsidP="009824C4">
      <w:pPr>
        <w:pStyle w:val="a"/>
      </w:pPr>
      <w:r>
        <w:t>}</w:t>
      </w:r>
    </w:p>
    <w:p w14:paraId="265B2C49" w14:textId="77777777" w:rsidR="009824C4" w:rsidRDefault="009824C4" w:rsidP="009824C4">
      <w:pPr>
        <w:pStyle w:val="a"/>
      </w:pPr>
    </w:p>
    <w:p w14:paraId="12BEAEC2" w14:textId="77777777" w:rsidR="009824C4" w:rsidRDefault="009824C4" w:rsidP="009824C4">
      <w:pPr>
        <w:pStyle w:val="a"/>
      </w:pPr>
      <w:r>
        <w:t xml:space="preserve">void </w:t>
      </w:r>
      <w:proofErr w:type="spellStart"/>
      <w:r>
        <w:t>remove_by_</w:t>
      </w:r>
      <w:proofErr w:type="gramStart"/>
      <w:r>
        <w:t>index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 {</w:t>
      </w:r>
    </w:p>
    <w:p w14:paraId="384311D5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printf(</w:t>
      </w:r>
      <w:proofErr w:type="gramEnd"/>
      <w:r>
        <w:t>"Enter index of node: ");</w:t>
      </w:r>
    </w:p>
    <w:p w14:paraId="000FEB8E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size_t</w:t>
      </w:r>
      <w:proofErr w:type="spellEnd"/>
      <w:r>
        <w:t xml:space="preserve"> index = </w:t>
      </w:r>
      <w:proofErr w:type="gramStart"/>
      <w:r>
        <w:t>0;</w:t>
      </w:r>
      <w:proofErr w:type="gramEnd"/>
    </w:p>
    <w:p w14:paraId="7DCC4B86" w14:textId="77777777" w:rsidR="009824C4" w:rsidRDefault="009824C4" w:rsidP="009824C4">
      <w:pPr>
        <w:pStyle w:val="a"/>
      </w:pPr>
      <w:r>
        <w:t xml:space="preserve">    </w:t>
      </w:r>
      <w:proofErr w:type="gramStart"/>
      <w:r>
        <w:t>scanf(</w:t>
      </w:r>
      <w:proofErr w:type="gramEnd"/>
      <w:r>
        <w:t>"%</w:t>
      </w:r>
      <w:proofErr w:type="spellStart"/>
      <w:r>
        <w:t>llu</w:t>
      </w:r>
      <w:proofErr w:type="spellEnd"/>
      <w:r>
        <w:t>", &amp;index);</w:t>
      </w:r>
    </w:p>
    <w:p w14:paraId="217A4294" w14:textId="77777777" w:rsidR="009824C4" w:rsidRDefault="009824C4" w:rsidP="009824C4">
      <w:pPr>
        <w:pStyle w:val="a"/>
      </w:pPr>
    </w:p>
    <w:p w14:paraId="6A58E26F" w14:textId="77777777" w:rsidR="009824C4" w:rsidRDefault="009824C4" w:rsidP="009824C4">
      <w:pPr>
        <w:pStyle w:val="a"/>
      </w:pPr>
      <w:r>
        <w:t xml:space="preserve">    address*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list_address</w:t>
      </w:r>
      <w:proofErr w:type="spellEnd"/>
      <w:r>
        <w:t>-&gt;</w:t>
      </w:r>
      <w:proofErr w:type="gramStart"/>
      <w:r>
        <w:t>head;</w:t>
      </w:r>
      <w:proofErr w:type="gramEnd"/>
    </w:p>
    <w:p w14:paraId="6EF39EC7" w14:textId="77777777" w:rsidR="009824C4" w:rsidRDefault="009824C4" w:rsidP="009824C4">
      <w:pPr>
        <w:pStyle w:val="a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131F2C0F" w14:textId="77777777" w:rsidR="009824C4" w:rsidRDefault="009824C4" w:rsidP="009824C4">
      <w:pPr>
        <w:pStyle w:val="a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2DEA075A" w14:textId="77777777" w:rsidR="009824C4" w:rsidRDefault="009824C4" w:rsidP="009824C4">
      <w:pPr>
        <w:pStyle w:val="a"/>
      </w:pPr>
      <w:r>
        <w:t xml:space="preserve">    }</w:t>
      </w:r>
    </w:p>
    <w:p w14:paraId="0628E19D" w14:textId="77777777" w:rsidR="009824C4" w:rsidRDefault="009824C4" w:rsidP="009824C4">
      <w:pPr>
        <w:pStyle w:val="a"/>
      </w:pPr>
      <w:r>
        <w:t xml:space="preserve">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list_address</w:t>
      </w:r>
      <w:proofErr w:type="spellEnd"/>
      <w:r>
        <w:t xml:space="preserve">, </w:t>
      </w:r>
      <w:proofErr w:type="spellStart"/>
      <w:r>
        <w:t>ptr</w:t>
      </w:r>
      <w:proofErr w:type="spellEnd"/>
      <w:r>
        <w:t>);</w:t>
      </w:r>
    </w:p>
    <w:p w14:paraId="69E7BF34" w14:textId="6963F64F" w:rsidR="009824C4" w:rsidRDefault="009824C4" w:rsidP="009824C4">
      <w:pPr>
        <w:pStyle w:val="a"/>
      </w:pPr>
      <w:r>
        <w:t>}</w:t>
      </w:r>
    </w:p>
    <w:p w14:paraId="57BB683A" w14:textId="77777777" w:rsidR="00F7018B" w:rsidRDefault="00F7018B" w:rsidP="00F7018B">
      <w:pPr>
        <w:pStyle w:val="a"/>
        <w:numPr>
          <w:ilvl w:val="0"/>
          <w:numId w:val="0"/>
        </w:numPr>
      </w:pPr>
    </w:p>
    <w:p w14:paraId="7E149C27" w14:textId="7A33D42E" w:rsidR="00F7018B" w:rsidRDefault="00F7018B" w:rsidP="00F7018B">
      <w:pPr>
        <w:pStyle w:val="2"/>
        <w:rPr>
          <w:lang w:val="en-US"/>
        </w:rPr>
      </w:pPr>
      <w:bookmarkStart w:id="11" w:name="_Toc160712794"/>
      <w:r>
        <w:rPr>
          <w:lang w:val="en-US"/>
        </w:rPr>
        <w:t>common.h</w:t>
      </w:r>
      <w:bookmarkEnd w:id="11"/>
    </w:p>
    <w:p w14:paraId="42D66DF3" w14:textId="48764775" w:rsidR="00F7018B" w:rsidRDefault="00F7018B" w:rsidP="00F7018B">
      <w:pPr>
        <w:pStyle w:val="a"/>
        <w:numPr>
          <w:ilvl w:val="0"/>
          <w:numId w:val="21"/>
        </w:numPr>
      </w:pPr>
      <w:r>
        <w:t>#pragma once</w:t>
      </w:r>
    </w:p>
    <w:p w14:paraId="3744D852" w14:textId="77777777" w:rsidR="00F7018B" w:rsidRDefault="00F7018B" w:rsidP="00F7018B">
      <w:pPr>
        <w:pStyle w:val="a"/>
        <w:numPr>
          <w:ilvl w:val="0"/>
          <w:numId w:val="21"/>
        </w:numPr>
      </w:pPr>
      <w:r>
        <w:t>#include &lt;stdio.h&gt;</w:t>
      </w:r>
    </w:p>
    <w:p w14:paraId="672BA1D8" w14:textId="77777777" w:rsidR="00F7018B" w:rsidRDefault="00F7018B" w:rsidP="00F7018B">
      <w:pPr>
        <w:pStyle w:val="a"/>
        <w:numPr>
          <w:ilvl w:val="0"/>
          <w:numId w:val="21"/>
        </w:numPr>
      </w:pPr>
      <w:r>
        <w:t>#include &lt;stdlib.h&gt;</w:t>
      </w:r>
    </w:p>
    <w:p w14:paraId="0FECD66E" w14:textId="77777777" w:rsidR="00F7018B" w:rsidRDefault="00F7018B" w:rsidP="00F7018B">
      <w:pPr>
        <w:pStyle w:val="a"/>
        <w:numPr>
          <w:ilvl w:val="0"/>
          <w:numId w:val="21"/>
        </w:numPr>
      </w:pPr>
    </w:p>
    <w:p w14:paraId="4F0E0E93" w14:textId="60B5CB80" w:rsidR="00F7018B" w:rsidRDefault="00F7018B" w:rsidP="00F7018B">
      <w:pPr>
        <w:pStyle w:val="a"/>
        <w:numPr>
          <w:ilvl w:val="0"/>
          <w:numId w:val="21"/>
        </w:numPr>
      </w:pPr>
      <w:r>
        <w:t xml:space="preserve">int </w:t>
      </w:r>
      <w:proofErr w:type="spellStart"/>
      <w:r>
        <w:t>len_of_node</w:t>
      </w:r>
      <w:proofErr w:type="spellEnd"/>
      <w:r>
        <w:t xml:space="preserve"> = </w:t>
      </w:r>
      <w:proofErr w:type="gramStart"/>
      <w:r>
        <w:t>150;</w:t>
      </w:r>
      <w:proofErr w:type="gramEnd"/>
    </w:p>
    <w:p w14:paraId="6951F7C3" w14:textId="77777777" w:rsidR="00F7018B" w:rsidRDefault="00F7018B" w:rsidP="00F7018B">
      <w:pPr>
        <w:pStyle w:val="a"/>
        <w:numPr>
          <w:ilvl w:val="0"/>
          <w:numId w:val="21"/>
        </w:numPr>
      </w:pPr>
      <w:r>
        <w:t>struct address {</w:t>
      </w:r>
    </w:p>
    <w:p w14:paraId="089AF64B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char </w:t>
      </w:r>
      <w:proofErr w:type="gramStart"/>
      <w:r>
        <w:t>country[</w:t>
      </w:r>
      <w:proofErr w:type="gramEnd"/>
      <w:r>
        <w:t>40] = "";</w:t>
      </w:r>
    </w:p>
    <w:p w14:paraId="3BE757CA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char </w:t>
      </w:r>
      <w:proofErr w:type="gramStart"/>
      <w:r>
        <w:t>city[</w:t>
      </w:r>
      <w:proofErr w:type="gramEnd"/>
      <w:r>
        <w:t>40] = "";</w:t>
      </w:r>
    </w:p>
    <w:p w14:paraId="351FB13B" w14:textId="77777777" w:rsidR="00F7018B" w:rsidRDefault="00F7018B" w:rsidP="00F7018B">
      <w:pPr>
        <w:pStyle w:val="a"/>
        <w:numPr>
          <w:ilvl w:val="0"/>
          <w:numId w:val="21"/>
        </w:numPr>
      </w:pPr>
      <w:r>
        <w:lastRenderedPageBreak/>
        <w:t xml:space="preserve">    char </w:t>
      </w:r>
      <w:proofErr w:type="gramStart"/>
      <w:r>
        <w:t>street[</w:t>
      </w:r>
      <w:proofErr w:type="gramEnd"/>
      <w:r>
        <w:t>50] = "";</w:t>
      </w:r>
    </w:p>
    <w:p w14:paraId="1BDEFDE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char </w:t>
      </w:r>
      <w:proofErr w:type="spellStart"/>
      <w:r>
        <w:t>house_</w:t>
      </w:r>
      <w:proofErr w:type="gramStart"/>
      <w:r>
        <w:t>num</w:t>
      </w:r>
      <w:proofErr w:type="spellEnd"/>
      <w:r>
        <w:t>[</w:t>
      </w:r>
      <w:proofErr w:type="gramEnd"/>
      <w:r>
        <w:t>10] = "";</w:t>
      </w:r>
    </w:p>
    <w:p w14:paraId="54BF35BF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address* 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67DCE62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address* prior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36351F4" w14:textId="77777777" w:rsidR="00F7018B" w:rsidRDefault="00F7018B" w:rsidP="00F7018B">
      <w:pPr>
        <w:pStyle w:val="a"/>
        <w:numPr>
          <w:ilvl w:val="0"/>
          <w:numId w:val="21"/>
        </w:numPr>
      </w:pPr>
      <w:r>
        <w:t>};</w:t>
      </w:r>
    </w:p>
    <w:p w14:paraId="744BDB00" w14:textId="77777777" w:rsidR="00F7018B" w:rsidRDefault="00F7018B" w:rsidP="00F7018B">
      <w:pPr>
        <w:pStyle w:val="a"/>
        <w:numPr>
          <w:ilvl w:val="0"/>
          <w:numId w:val="21"/>
        </w:numPr>
      </w:pPr>
    </w:p>
    <w:p w14:paraId="1D1D7548" w14:textId="77777777" w:rsidR="00F7018B" w:rsidRDefault="00F7018B" w:rsidP="00F7018B">
      <w:pPr>
        <w:pStyle w:val="a"/>
        <w:numPr>
          <w:ilvl w:val="0"/>
          <w:numId w:val="21"/>
        </w:numPr>
      </w:pPr>
      <w:r>
        <w:t>struct list {</w:t>
      </w:r>
    </w:p>
    <w:p w14:paraId="0E28FC63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address*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567226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address* tail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09FAB59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7D5EAF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bool </w:t>
      </w:r>
      <w:proofErr w:type="spellStart"/>
      <w:r>
        <w:t>is_work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CA62209" w14:textId="77777777" w:rsidR="00F7018B" w:rsidRDefault="00F7018B" w:rsidP="00F7018B">
      <w:pPr>
        <w:pStyle w:val="a"/>
        <w:numPr>
          <w:ilvl w:val="0"/>
          <w:numId w:val="21"/>
        </w:numPr>
      </w:pPr>
      <w:r>
        <w:t>};</w:t>
      </w:r>
    </w:p>
    <w:p w14:paraId="4C749187" w14:textId="77777777" w:rsidR="00F7018B" w:rsidRDefault="00F7018B" w:rsidP="00F7018B">
      <w:pPr>
        <w:pStyle w:val="a"/>
        <w:numPr>
          <w:ilvl w:val="0"/>
          <w:numId w:val="21"/>
        </w:numPr>
      </w:pPr>
    </w:p>
    <w:p w14:paraId="2EFFD537" w14:textId="77777777" w:rsidR="00F7018B" w:rsidRDefault="00F7018B" w:rsidP="00F7018B">
      <w:pPr>
        <w:pStyle w:val="a"/>
        <w:numPr>
          <w:ilvl w:val="0"/>
          <w:numId w:val="2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ListFunc</w:t>
      </w:r>
      <w:proofErr w:type="spellEnd"/>
      <w:r>
        <w:t xml:space="preserve"> {</w:t>
      </w:r>
    </w:p>
    <w:p w14:paraId="27A36B69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STOP_PROGRAM        = 0,</w:t>
      </w:r>
    </w:p>
    <w:p w14:paraId="435C591C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PRINT_LIST          = 1,</w:t>
      </w:r>
    </w:p>
    <w:p w14:paraId="48D36954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ADD_TO_HEAD         = 2,</w:t>
      </w:r>
    </w:p>
    <w:p w14:paraId="717C936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ADD_TO_TAIL         = 3,</w:t>
      </w:r>
    </w:p>
    <w:p w14:paraId="532FD918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ADD_NEXT_MATCH      = 4,</w:t>
      </w:r>
    </w:p>
    <w:p w14:paraId="6DA83F2A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ADD_PRIOR_MATCH     = 5,</w:t>
      </w:r>
    </w:p>
    <w:p w14:paraId="6A8C191A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ADD_TO_MIDDLE       = 6,</w:t>
      </w:r>
    </w:p>
    <w:p w14:paraId="1BABFB8D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REMOVE_FROM_HEAD    = 7,</w:t>
      </w:r>
    </w:p>
    <w:p w14:paraId="2FDE026D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REMOVE_FROM_TAIL    = 8,</w:t>
      </w:r>
    </w:p>
    <w:p w14:paraId="730FDDE5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REMOVE_FROM_</w:t>
      </w:r>
      <w:proofErr w:type="gramStart"/>
      <w:r>
        <w:t>MIDDLE  =</w:t>
      </w:r>
      <w:proofErr w:type="gramEnd"/>
      <w:r>
        <w:t xml:space="preserve"> 9,</w:t>
      </w:r>
    </w:p>
    <w:p w14:paraId="42C0934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REMOVE_MATCH        = 10,</w:t>
      </w:r>
    </w:p>
    <w:p w14:paraId="70DED2A6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    REMOVE_BY_INDEX     = 11,</w:t>
      </w:r>
    </w:p>
    <w:p w14:paraId="2F440B90" w14:textId="77777777" w:rsidR="00F7018B" w:rsidRDefault="00F7018B" w:rsidP="00F7018B">
      <w:pPr>
        <w:pStyle w:val="a"/>
        <w:numPr>
          <w:ilvl w:val="0"/>
          <w:numId w:val="21"/>
        </w:numPr>
      </w:pPr>
      <w:r>
        <w:t>};</w:t>
      </w:r>
    </w:p>
    <w:p w14:paraId="607C6475" w14:textId="77777777" w:rsidR="00F7018B" w:rsidRDefault="00F7018B" w:rsidP="00F7018B">
      <w:pPr>
        <w:pStyle w:val="a"/>
        <w:numPr>
          <w:ilvl w:val="0"/>
          <w:numId w:val="21"/>
        </w:numPr>
      </w:pPr>
    </w:p>
    <w:p w14:paraId="1F26D1D8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list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 xml:space="preserve">FILE* </w:t>
      </w:r>
      <w:proofErr w:type="spellStart"/>
      <w:r>
        <w:t>list_file</w:t>
      </w:r>
      <w:proofErr w:type="spellEnd"/>
      <w:r>
        <w:t>);</w:t>
      </w:r>
    </w:p>
    <w:p w14:paraId="2F4D102E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print_funcs_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3A727DD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555285BC" w14:textId="77777777" w:rsidR="00F7018B" w:rsidRDefault="00F7018B" w:rsidP="00F7018B">
      <w:pPr>
        <w:pStyle w:val="a"/>
        <w:numPr>
          <w:ilvl w:val="0"/>
          <w:numId w:val="21"/>
        </w:numPr>
      </w:pPr>
    </w:p>
    <w:p w14:paraId="59E154F6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address* </w:t>
      </w:r>
      <w:proofErr w:type="spellStart"/>
      <w:r>
        <w:t>get_user_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34854F23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, address* prior, address* next);</w:t>
      </w:r>
    </w:p>
    <w:p w14:paraId="7939CF86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 xml:space="preserve">, address* </w:t>
      </w:r>
      <w:proofErr w:type="spellStart"/>
      <w:r>
        <w:t>curr</w:t>
      </w:r>
      <w:proofErr w:type="spellEnd"/>
      <w:r>
        <w:t>);</w:t>
      </w:r>
    </w:p>
    <w:p w14:paraId="39DB316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address* </w:t>
      </w:r>
      <w:proofErr w:type="spellStart"/>
      <w:r>
        <w:t>search_</w:t>
      </w:r>
      <w:proofErr w:type="gramStart"/>
      <w:r>
        <w:t>node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290321A6" w14:textId="77777777" w:rsidR="00F7018B" w:rsidRDefault="00F7018B" w:rsidP="00F7018B">
      <w:pPr>
        <w:pStyle w:val="a"/>
        <w:numPr>
          <w:ilvl w:val="0"/>
          <w:numId w:val="21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compare_</w:t>
      </w:r>
      <w:proofErr w:type="gramStart"/>
      <w:r>
        <w:t>strings</w:t>
      </w:r>
      <w:proofErr w:type="spellEnd"/>
      <w:r>
        <w:t>(</w:t>
      </w:r>
      <w:proofErr w:type="gramEnd"/>
      <w:r>
        <w:t xml:space="preserve">char* searched, char* </w:t>
      </w:r>
      <w:proofErr w:type="spellStart"/>
      <w:r>
        <w:t>curr</w:t>
      </w:r>
      <w:proofErr w:type="spellEnd"/>
      <w:r>
        <w:t>);</w:t>
      </w:r>
    </w:p>
    <w:p w14:paraId="782E9FFD" w14:textId="77777777" w:rsidR="00F7018B" w:rsidRDefault="00F7018B" w:rsidP="00F7018B">
      <w:pPr>
        <w:pStyle w:val="a"/>
        <w:numPr>
          <w:ilvl w:val="0"/>
          <w:numId w:val="21"/>
        </w:numPr>
      </w:pPr>
    </w:p>
    <w:p w14:paraId="7255D9C8" w14:textId="1B5CC024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stop_</w:t>
      </w:r>
      <w:proofErr w:type="gramStart"/>
      <w:r>
        <w:t>program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6290C889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add_to_</w:t>
      </w:r>
      <w:proofErr w:type="gramStart"/>
      <w:r>
        <w:t>head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676A2BC6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add_to_</w:t>
      </w:r>
      <w:proofErr w:type="gramStart"/>
      <w:r>
        <w:t>tail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6F1E3C5E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add_next_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75FEE27F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add_prior_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27C66B44" w14:textId="54977979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add_to_</w:t>
      </w:r>
      <w:proofErr w:type="gramStart"/>
      <w:r>
        <w:t>middle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020DE18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remove_from_</w:t>
      </w:r>
      <w:proofErr w:type="gramStart"/>
      <w:r>
        <w:t>head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6991B901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remove_from_</w:t>
      </w:r>
      <w:proofErr w:type="gramStart"/>
      <w:r>
        <w:t>tail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167347B7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remove_from_</w:t>
      </w:r>
      <w:proofErr w:type="gramStart"/>
      <w:r>
        <w:t>middle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5F92F49F" w14:textId="77777777" w:rsid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</w:t>
      </w:r>
      <w:proofErr w:type="gramStart"/>
      <w:r>
        <w:t>match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p w14:paraId="457D4184" w14:textId="23BF59FF" w:rsidR="00F7018B" w:rsidRPr="00F7018B" w:rsidRDefault="00F7018B" w:rsidP="00F7018B">
      <w:pPr>
        <w:pStyle w:val="a"/>
        <w:numPr>
          <w:ilvl w:val="0"/>
          <w:numId w:val="21"/>
        </w:numPr>
      </w:pPr>
      <w:r>
        <w:t xml:space="preserve">void </w:t>
      </w:r>
      <w:proofErr w:type="spellStart"/>
      <w:r>
        <w:t>remove_by_</w:t>
      </w:r>
      <w:proofErr w:type="gramStart"/>
      <w:r>
        <w:t>index</w:t>
      </w:r>
      <w:proofErr w:type="spellEnd"/>
      <w:r>
        <w:t>(</w:t>
      </w:r>
      <w:proofErr w:type="gramEnd"/>
      <w:r>
        <w:t xml:space="preserve">list* </w:t>
      </w:r>
      <w:proofErr w:type="spellStart"/>
      <w:r>
        <w:t>list_address</w:t>
      </w:r>
      <w:proofErr w:type="spellEnd"/>
      <w:r>
        <w:t>);</w:t>
      </w:r>
    </w:p>
    <w:sectPr w:rsidR="00F7018B" w:rsidRPr="00F7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871C16"/>
    <w:multiLevelType w:val="hybridMultilevel"/>
    <w:tmpl w:val="05F2523A"/>
    <w:lvl w:ilvl="0" w:tplc="92BE100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3"/>
  </w:num>
  <w:num w:numId="2" w16cid:durableId="214393488">
    <w:abstractNumId w:val="8"/>
  </w:num>
  <w:num w:numId="3" w16cid:durableId="862521655">
    <w:abstractNumId w:val="0"/>
  </w:num>
  <w:num w:numId="4" w16cid:durableId="1068260544">
    <w:abstractNumId w:val="4"/>
  </w:num>
  <w:num w:numId="5" w16cid:durableId="252009724">
    <w:abstractNumId w:val="6"/>
  </w:num>
  <w:num w:numId="6" w16cid:durableId="998390428">
    <w:abstractNumId w:val="2"/>
  </w:num>
  <w:num w:numId="7" w16cid:durableId="718554864">
    <w:abstractNumId w:val="6"/>
    <w:lvlOverride w:ilvl="0">
      <w:startOverride w:val="1"/>
    </w:lvlOverride>
  </w:num>
  <w:num w:numId="8" w16cid:durableId="179900751">
    <w:abstractNumId w:val="6"/>
    <w:lvlOverride w:ilvl="0">
      <w:startOverride w:val="1"/>
    </w:lvlOverride>
  </w:num>
  <w:num w:numId="9" w16cid:durableId="973563290">
    <w:abstractNumId w:val="6"/>
    <w:lvlOverride w:ilvl="0">
      <w:startOverride w:val="1"/>
    </w:lvlOverride>
  </w:num>
  <w:num w:numId="10" w16cid:durableId="1372531272">
    <w:abstractNumId w:val="6"/>
    <w:lvlOverride w:ilvl="0">
      <w:startOverride w:val="1"/>
    </w:lvlOverride>
  </w:num>
  <w:num w:numId="11" w16cid:durableId="919943465">
    <w:abstractNumId w:val="6"/>
    <w:lvlOverride w:ilvl="0">
      <w:startOverride w:val="1"/>
    </w:lvlOverride>
  </w:num>
  <w:num w:numId="12" w16cid:durableId="1260748116">
    <w:abstractNumId w:val="6"/>
    <w:lvlOverride w:ilvl="0">
      <w:startOverride w:val="1"/>
    </w:lvlOverride>
  </w:num>
  <w:num w:numId="13" w16cid:durableId="621501147">
    <w:abstractNumId w:val="6"/>
    <w:lvlOverride w:ilvl="0">
      <w:startOverride w:val="1"/>
    </w:lvlOverride>
  </w:num>
  <w:num w:numId="14" w16cid:durableId="275644515">
    <w:abstractNumId w:val="6"/>
    <w:lvlOverride w:ilvl="0">
      <w:startOverride w:val="1"/>
    </w:lvlOverride>
  </w:num>
  <w:num w:numId="15" w16cid:durableId="1965652289">
    <w:abstractNumId w:val="6"/>
    <w:lvlOverride w:ilvl="0">
      <w:startOverride w:val="1"/>
    </w:lvlOverride>
  </w:num>
  <w:num w:numId="16" w16cid:durableId="1090082345">
    <w:abstractNumId w:val="6"/>
    <w:lvlOverride w:ilvl="0">
      <w:startOverride w:val="1"/>
    </w:lvlOverride>
  </w:num>
  <w:num w:numId="17" w16cid:durableId="1360164615">
    <w:abstractNumId w:val="6"/>
    <w:lvlOverride w:ilvl="0">
      <w:startOverride w:val="1"/>
    </w:lvlOverride>
  </w:num>
  <w:num w:numId="18" w16cid:durableId="1065030142">
    <w:abstractNumId w:val="7"/>
  </w:num>
  <w:num w:numId="19" w16cid:durableId="1138689446">
    <w:abstractNumId w:val="1"/>
  </w:num>
  <w:num w:numId="20" w16cid:durableId="1073116963">
    <w:abstractNumId w:val="5"/>
  </w:num>
  <w:num w:numId="21" w16cid:durableId="55004467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400F2"/>
    <w:rsid w:val="00173372"/>
    <w:rsid w:val="001821C2"/>
    <w:rsid w:val="00194EB0"/>
    <w:rsid w:val="002709BC"/>
    <w:rsid w:val="002C374E"/>
    <w:rsid w:val="003002BA"/>
    <w:rsid w:val="00324FFA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8670A"/>
    <w:rsid w:val="007A6A51"/>
    <w:rsid w:val="007B5CCC"/>
    <w:rsid w:val="008174F4"/>
    <w:rsid w:val="00824664"/>
    <w:rsid w:val="008B4352"/>
    <w:rsid w:val="008F0ADB"/>
    <w:rsid w:val="00935130"/>
    <w:rsid w:val="00943D9E"/>
    <w:rsid w:val="009824C4"/>
    <w:rsid w:val="00984FC9"/>
    <w:rsid w:val="009853BB"/>
    <w:rsid w:val="00995145"/>
    <w:rsid w:val="009A768B"/>
    <w:rsid w:val="00A623E1"/>
    <w:rsid w:val="00B16BBB"/>
    <w:rsid w:val="00B323C9"/>
    <w:rsid w:val="00B434EA"/>
    <w:rsid w:val="00BA29AF"/>
    <w:rsid w:val="00BA2C08"/>
    <w:rsid w:val="00BE74A2"/>
    <w:rsid w:val="00BF1E80"/>
    <w:rsid w:val="00C02448"/>
    <w:rsid w:val="00C26556"/>
    <w:rsid w:val="00C731A5"/>
    <w:rsid w:val="00CD52AF"/>
    <w:rsid w:val="00D02C31"/>
    <w:rsid w:val="00D038DB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25B6D"/>
    <w:rsid w:val="00F437DB"/>
    <w:rsid w:val="00F7018B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359</TotalTime>
  <Pages>16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53</cp:revision>
  <dcterms:created xsi:type="dcterms:W3CDTF">2023-11-21T15:02:00Z</dcterms:created>
  <dcterms:modified xsi:type="dcterms:W3CDTF">2024-03-07T11:06:00Z</dcterms:modified>
</cp:coreProperties>
</file>